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C4516" w14:textId="77777777" w:rsidR="00CD673E" w:rsidRDefault="00CD673E">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Dear Hiring Manager,</w:t>
      </w:r>
      <w:r>
        <w:rPr>
          <w:rStyle w:val="apple-converted-space"/>
          <w:rFonts w:ascii="Helvetica Neue" w:hAnsi="Helvetica Neue"/>
          <w:color w:val="000000"/>
          <w:sz w:val="30"/>
          <w:szCs w:val="30"/>
          <w:shd w:val="clear" w:color="auto" w:fill="FFFFFF"/>
        </w:rPr>
        <w:t> </w:t>
      </w:r>
    </w:p>
    <w:p w14:paraId="22DA37F6" w14:textId="4B8D4897" w:rsidR="00CD673E" w:rsidRDefault="00CD673E">
      <w:pPr>
        <w:rPr>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 xml:space="preserve">I am writing to express my interest in the Sales Representative position at your company. </w:t>
      </w:r>
    </w:p>
    <w:p w14:paraId="5B25109E" w14:textId="77777777" w:rsidR="00CD673E" w:rsidRDefault="00CD673E">
      <w:pPr>
        <w:rPr>
          <w:rFonts w:ascii="Helvetica Neue" w:hAnsi="Helvetica Neue"/>
          <w:color w:val="000000"/>
          <w:sz w:val="30"/>
          <w:szCs w:val="30"/>
          <w:shd w:val="clear" w:color="auto" w:fill="FFFFFF"/>
        </w:rPr>
      </w:pPr>
    </w:p>
    <w:p w14:paraId="0B39E7B0" w14:textId="79C43343" w:rsidR="00CD673E" w:rsidRDefault="00CD673E">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Throughout my career, I have consistently demonstrated my ability to capitalize on new business opportunities</w:t>
      </w:r>
      <w:r w:rsidR="00B274FF">
        <w:rPr>
          <w:rFonts w:ascii="Helvetica Neue" w:hAnsi="Helvetica Neue"/>
          <w:color w:val="000000"/>
          <w:sz w:val="30"/>
          <w:szCs w:val="30"/>
          <w:shd w:val="clear" w:color="auto" w:fill="FFFFFF"/>
        </w:rPr>
        <w:t xml:space="preserve"> and</w:t>
      </w:r>
      <w:r>
        <w:rPr>
          <w:rFonts w:ascii="Helvetica Neue" w:hAnsi="Helvetica Neue"/>
          <w:color w:val="000000"/>
          <w:sz w:val="30"/>
          <w:szCs w:val="30"/>
          <w:shd w:val="clear" w:color="auto" w:fill="FFFFFF"/>
        </w:rPr>
        <w:t xml:space="preserve"> maintain strong client relationships.</w:t>
      </w:r>
      <w:r>
        <w:rPr>
          <w:rStyle w:val="apple-converted-space"/>
          <w:rFonts w:ascii="Helvetica Neue" w:hAnsi="Helvetica Neue"/>
          <w:color w:val="000000"/>
          <w:sz w:val="30"/>
          <w:szCs w:val="30"/>
          <w:shd w:val="clear" w:color="auto" w:fill="FFFFFF"/>
        </w:rPr>
        <w:t> </w:t>
      </w:r>
      <w:r>
        <w:rPr>
          <w:rFonts w:ascii="Helvetica Neue" w:hAnsi="Helvetica Neue"/>
          <w:color w:val="000000"/>
          <w:sz w:val="30"/>
          <w:szCs w:val="30"/>
          <w:shd w:val="clear" w:color="auto" w:fill="FFFFFF"/>
        </w:rPr>
        <w:t xml:space="preserve">My track record of success includes consistently exceeding sales quotas and collaborating with teams to drive revenue growth. </w:t>
      </w:r>
    </w:p>
    <w:p w14:paraId="2FDCA644" w14:textId="77777777" w:rsidR="00CD673E" w:rsidRDefault="00CD673E">
      <w:pPr>
        <w:rPr>
          <w:rFonts w:ascii="Helvetica Neue" w:hAnsi="Helvetica Neue"/>
          <w:color w:val="000000"/>
          <w:sz w:val="30"/>
          <w:szCs w:val="30"/>
          <w:shd w:val="clear" w:color="auto" w:fill="FFFFFF"/>
        </w:rPr>
      </w:pPr>
    </w:p>
    <w:p w14:paraId="1F03BDA3" w14:textId="0880AD84" w:rsidR="00CD673E" w:rsidRDefault="00CD673E">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 xml:space="preserve">I am confident that my communication skills and deep understanding of sales techniques would make me </w:t>
      </w:r>
      <w:proofErr w:type="gramStart"/>
      <w:r>
        <w:rPr>
          <w:rFonts w:ascii="Helvetica Neue" w:hAnsi="Helvetica Neue"/>
          <w:color w:val="000000"/>
          <w:sz w:val="30"/>
          <w:szCs w:val="30"/>
          <w:shd w:val="clear" w:color="auto" w:fill="FFFFFF"/>
        </w:rPr>
        <w:t>a valuable asset</w:t>
      </w:r>
      <w:proofErr w:type="gramEnd"/>
      <w:r>
        <w:rPr>
          <w:rFonts w:ascii="Helvetica Neue" w:hAnsi="Helvetica Neue"/>
          <w:color w:val="000000"/>
          <w:sz w:val="30"/>
          <w:szCs w:val="30"/>
          <w:shd w:val="clear" w:color="auto" w:fill="FFFFFF"/>
        </w:rPr>
        <w:t xml:space="preserve"> to your organization. I am particularly drawn to your company's innovative products and reputation for excellence in the industry. </w:t>
      </w:r>
    </w:p>
    <w:p w14:paraId="1E37AACC" w14:textId="77777777" w:rsidR="00CD673E" w:rsidRDefault="00CD673E">
      <w:pPr>
        <w:rPr>
          <w:rFonts w:ascii="Helvetica Neue" w:hAnsi="Helvetica Neue"/>
          <w:color w:val="000000"/>
          <w:sz w:val="30"/>
          <w:szCs w:val="30"/>
          <w:shd w:val="clear" w:color="auto" w:fill="FFFFFF"/>
        </w:rPr>
      </w:pPr>
    </w:p>
    <w:p w14:paraId="40B2B9E5" w14:textId="32E2C843" w:rsidR="00CD673E" w:rsidRDefault="00CD673E">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 xml:space="preserve">I would welcome the opportunity to bring my expertise and enthusiasm to your team and help drive your company's continued growth and success. If you would like to schedule an interview, I can be reached at </w:t>
      </w:r>
      <w:hyperlink r:id="rId5" w:history="1">
        <w:r w:rsidRPr="00D45A42">
          <w:rPr>
            <w:rStyle w:val="Hyperlink"/>
            <w:rFonts w:ascii="Helvetica Neue" w:hAnsi="Helvetica Neue"/>
            <w:sz w:val="30"/>
            <w:szCs w:val="30"/>
            <w:shd w:val="clear" w:color="auto" w:fill="FFFFFF"/>
          </w:rPr>
          <w:t>jalen123@gmail.com</w:t>
        </w:r>
      </w:hyperlink>
      <w:r>
        <w:rPr>
          <w:rFonts w:ascii="Helvetica Neue" w:hAnsi="Helvetica Neue"/>
          <w:color w:val="000000"/>
          <w:sz w:val="30"/>
          <w:szCs w:val="30"/>
          <w:shd w:val="clear" w:color="auto" w:fill="FFFFFF"/>
        </w:rPr>
        <w:t xml:space="preserve"> or my phone number</w:t>
      </w:r>
      <w:r w:rsidR="00B274FF">
        <w:rPr>
          <w:rFonts w:ascii="Helvetica Neue" w:hAnsi="Helvetica Neue"/>
          <w:color w:val="000000"/>
          <w:sz w:val="30"/>
          <w:szCs w:val="30"/>
          <w:shd w:val="clear" w:color="auto" w:fill="FFFFFF"/>
        </w:rPr>
        <w:t>,</w:t>
      </w:r>
      <w:r>
        <w:rPr>
          <w:rFonts w:ascii="Helvetica Neue" w:hAnsi="Helvetica Neue"/>
          <w:color w:val="000000"/>
          <w:sz w:val="30"/>
          <w:szCs w:val="30"/>
          <w:shd w:val="clear" w:color="auto" w:fill="FFFFFF"/>
        </w:rPr>
        <w:t xml:space="preserve"> 999-999-9999.</w:t>
      </w:r>
    </w:p>
    <w:p w14:paraId="65424800" w14:textId="58A01393" w:rsidR="00370BA2" w:rsidRDefault="00CD673E">
      <w:pPr>
        <w:rPr>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Sincerely,</w:t>
      </w:r>
      <w:r>
        <w:rPr>
          <w:rFonts w:ascii="Helvetica Neue" w:hAnsi="Helvetica Neue"/>
          <w:color w:val="000000"/>
          <w:sz w:val="30"/>
          <w:szCs w:val="30"/>
        </w:rPr>
        <w:br/>
      </w:r>
      <w:r>
        <w:rPr>
          <w:rFonts w:ascii="Helvetica Neue" w:hAnsi="Helvetica Neue"/>
          <w:color w:val="000000"/>
          <w:sz w:val="30"/>
          <w:szCs w:val="30"/>
          <w:shd w:val="clear" w:color="auto" w:fill="FFFFFF"/>
        </w:rPr>
        <w:t>Jalen</w:t>
      </w:r>
    </w:p>
    <w:p w14:paraId="13BDB285" w14:textId="77777777" w:rsidR="00B274FF" w:rsidRDefault="00B274FF">
      <w:pPr>
        <w:rPr>
          <w:rFonts w:ascii="Helvetica Neue" w:hAnsi="Helvetica Neue"/>
          <w:color w:val="000000"/>
          <w:sz w:val="30"/>
          <w:szCs w:val="30"/>
          <w:shd w:val="clear" w:color="auto" w:fill="FFFFFF"/>
        </w:rPr>
      </w:pPr>
    </w:p>
    <w:tbl>
      <w:tblPr>
        <w:tblW w:w="18000" w:type="dxa"/>
        <w:tblCellSpacing w:w="10" w:type="dxa"/>
        <w:tblCellMar>
          <w:top w:w="20" w:type="dxa"/>
          <w:left w:w="20" w:type="dxa"/>
          <w:bottom w:w="20" w:type="dxa"/>
          <w:right w:w="20" w:type="dxa"/>
        </w:tblCellMar>
        <w:tblLook w:val="04A0" w:firstRow="1" w:lastRow="0" w:firstColumn="1" w:lastColumn="0" w:noHBand="0" w:noVBand="1"/>
      </w:tblPr>
      <w:tblGrid>
        <w:gridCol w:w="18000"/>
      </w:tblGrid>
      <w:tr w:rsidR="00B274FF" w:rsidRPr="00B274FF" w14:paraId="57219EE5" w14:textId="77777777" w:rsidTr="00B274FF">
        <w:trPr>
          <w:tblCellSpacing w:w="10" w:type="dxa"/>
        </w:trPr>
        <w:tc>
          <w:tcPr>
            <w:tcW w:w="0" w:type="auto"/>
            <w:tcMar>
              <w:top w:w="15" w:type="dxa"/>
              <w:left w:w="15" w:type="dxa"/>
              <w:bottom w:w="15" w:type="dxa"/>
              <w:right w:w="15" w:type="dxa"/>
            </w:tcMar>
            <w:vAlign w:val="center"/>
            <w:hideMark/>
          </w:tcPr>
          <w:p w14:paraId="294BAC66" w14:textId="77777777" w:rsidR="00B274FF" w:rsidRPr="00B274FF" w:rsidRDefault="00B274FF" w:rsidP="00B274FF">
            <w:pPr>
              <w:rPr>
                <w:rFonts w:ascii="Times New Roman" w:eastAsia="Times New Roman" w:hAnsi="Times New Roman" w:cs="Times New Roman"/>
                <w:kern w:val="0"/>
                <w14:ligatures w14:val="none"/>
              </w:rPr>
            </w:pPr>
            <w:r w:rsidRPr="00B274FF">
              <w:rPr>
                <w:rFonts w:ascii="Times New Roman" w:eastAsia="Times New Roman" w:hAnsi="Times New Roman" w:cs="Times New Roman"/>
                <w:kern w:val="0"/>
                <w14:ligatures w14:val="none"/>
              </w:rPr>
              <w:t>Your Task: Rewrite this email to make it more effective for busy readers.</w:t>
            </w:r>
          </w:p>
        </w:tc>
      </w:tr>
    </w:tbl>
    <w:p w14:paraId="3FD988DD" w14:textId="77777777" w:rsidR="00B274FF" w:rsidRPr="00B274FF" w:rsidRDefault="00B274FF" w:rsidP="00B274FF">
      <w:pPr>
        <w:shd w:val="clear" w:color="auto" w:fill="FFFFFF"/>
        <w:spacing w:line="360" w:lineRule="atLeast"/>
        <w:rPr>
          <w:rFonts w:ascii="Helvetica Neue" w:eastAsia="Times New Roman" w:hAnsi="Helvetica Neue" w:cs="Times New Roman"/>
          <w:color w:val="000000"/>
          <w:kern w:val="0"/>
          <w:sz w:val="30"/>
          <w:szCs w:val="30"/>
          <w14:ligatures w14:val="none"/>
        </w:rPr>
      </w:pPr>
      <w:r w:rsidRPr="00B274FF">
        <w:rPr>
          <w:rFonts w:ascii="Helvetica Neue" w:eastAsia="Times New Roman" w:hAnsi="Helvetica Neue" w:cs="Times New Roman"/>
          <w:color w:val="000000"/>
          <w:kern w:val="0"/>
          <w:sz w:val="30"/>
          <w:szCs w:val="30"/>
          <w14:ligatures w14:val="none"/>
        </w:rPr>
        <w:br/>
        <w:t>Subject: Sales Representative Position </w:t>
      </w:r>
      <w:r w:rsidRPr="00B274FF">
        <w:rPr>
          <w:rFonts w:ascii="Helvetica Neue" w:eastAsia="Times New Roman" w:hAnsi="Helvetica Neue" w:cs="Times New Roman"/>
          <w:color w:val="000000"/>
          <w:kern w:val="0"/>
          <w:sz w:val="30"/>
          <w:szCs w:val="30"/>
          <w14:ligatures w14:val="none"/>
        </w:rPr>
        <w:br/>
        <w:t>Dear Hiring Manager, </w:t>
      </w:r>
      <w:r w:rsidRPr="00B274FF">
        <w:rPr>
          <w:rFonts w:ascii="Helvetica Neue" w:eastAsia="Times New Roman" w:hAnsi="Helvetica Neue" w:cs="Times New Roman"/>
          <w:color w:val="000000"/>
          <w:kern w:val="0"/>
          <w:sz w:val="30"/>
          <w:szCs w:val="30"/>
          <w14:ligatures w14:val="none"/>
        </w:rPr>
        <w:br/>
        <w:t xml:space="preserve">I am writing to express my strong interest in the Sales Representative position at your company. As a results-driven professional with a passion for building relationships and exceeding targets, I am excited about the opportunity to contribute to your team's success. Throughout my career, I have consistently demonstrated my ability to identify and capitalize on new business opportunities, develop and maintain strong client relationships, and achieve outstanding sales </w:t>
      </w:r>
      <w:r w:rsidRPr="00B274FF">
        <w:rPr>
          <w:rFonts w:ascii="Helvetica Neue" w:eastAsia="Times New Roman" w:hAnsi="Helvetica Neue" w:cs="Times New Roman"/>
          <w:color w:val="000000"/>
          <w:kern w:val="0"/>
          <w:sz w:val="30"/>
          <w:szCs w:val="30"/>
          <w14:ligatures w14:val="none"/>
        </w:rPr>
        <w:lastRenderedPageBreak/>
        <w:t>results. </w:t>
      </w:r>
      <w:r w:rsidRPr="00B274FF">
        <w:rPr>
          <w:rFonts w:ascii="Helvetica Neue" w:eastAsia="Times New Roman" w:hAnsi="Helvetica Neue" w:cs="Times New Roman"/>
          <w:color w:val="000000"/>
          <w:kern w:val="0"/>
          <w:sz w:val="30"/>
          <w:szCs w:val="30"/>
          <w14:ligatures w14:val="none"/>
        </w:rPr>
        <w:br/>
        <w:t xml:space="preserve">My track record of success includes consistently exceeding sales quotas, implementing effective sales strategies, and collaborating with cross-functional teams to drive revenue growth. I am confident that my strong communication skills, persuasive abilities, and deep understanding of sales techniques would make me </w:t>
      </w:r>
      <w:proofErr w:type="gramStart"/>
      <w:r w:rsidRPr="00B274FF">
        <w:rPr>
          <w:rFonts w:ascii="Helvetica Neue" w:eastAsia="Times New Roman" w:hAnsi="Helvetica Neue" w:cs="Times New Roman"/>
          <w:color w:val="000000"/>
          <w:kern w:val="0"/>
          <w:sz w:val="30"/>
          <w:szCs w:val="30"/>
          <w14:ligatures w14:val="none"/>
        </w:rPr>
        <w:t>a valuable asset</w:t>
      </w:r>
      <w:proofErr w:type="gramEnd"/>
      <w:r w:rsidRPr="00B274FF">
        <w:rPr>
          <w:rFonts w:ascii="Helvetica Neue" w:eastAsia="Times New Roman" w:hAnsi="Helvetica Neue" w:cs="Times New Roman"/>
          <w:color w:val="000000"/>
          <w:kern w:val="0"/>
          <w:sz w:val="30"/>
          <w:szCs w:val="30"/>
          <w14:ligatures w14:val="none"/>
        </w:rPr>
        <w:t xml:space="preserve"> to your organization. I am particularly drawn to your company's innovative products/services and reputation for excellence in the industry. I would welcome the opportunity to bring my expertise and enthusiasm to your team and help drive your company's continued growth and success.</w:t>
      </w:r>
      <w:r w:rsidRPr="00B274FF">
        <w:rPr>
          <w:rFonts w:ascii="Helvetica Neue" w:eastAsia="Times New Roman" w:hAnsi="Helvetica Neue" w:cs="Times New Roman"/>
          <w:color w:val="000000"/>
          <w:kern w:val="0"/>
          <w:sz w:val="30"/>
          <w:szCs w:val="30"/>
          <w14:ligatures w14:val="none"/>
        </w:rPr>
        <w:br/>
        <w:t>Sincerely</w:t>
      </w:r>
      <w:r w:rsidRPr="00B274FF">
        <w:rPr>
          <w:rFonts w:ascii="Helvetica Neue" w:eastAsia="Times New Roman" w:hAnsi="Helvetica Neue" w:cs="Times New Roman"/>
          <w:color w:val="000000"/>
          <w:kern w:val="0"/>
          <w:sz w:val="30"/>
          <w:szCs w:val="30"/>
          <w14:ligatures w14:val="none"/>
        </w:rPr>
        <w:br/>
        <w:t>Jalen</w:t>
      </w:r>
    </w:p>
    <w:p w14:paraId="29299234" w14:textId="77777777" w:rsidR="00B274FF" w:rsidRDefault="00B274FF"/>
    <w:p w14:paraId="23C83F6C" w14:textId="77777777" w:rsidR="00B274FF" w:rsidRDefault="00B274FF"/>
    <w:p w14:paraId="30DCE709" w14:textId="77777777" w:rsidR="00B274FF" w:rsidRDefault="00B274FF"/>
    <w:p w14:paraId="59F5E8DF" w14:textId="77777777" w:rsidR="00B274FF" w:rsidRDefault="00B274FF">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Subject: Application for Graphic Designer Position</w:t>
      </w:r>
      <w:r>
        <w:rPr>
          <w:rStyle w:val="apple-converted-space"/>
          <w:rFonts w:ascii="Helvetica Neue" w:hAnsi="Helvetica Neue"/>
          <w:color w:val="000000"/>
          <w:sz w:val="30"/>
          <w:szCs w:val="30"/>
          <w:shd w:val="clear" w:color="auto" w:fill="FFFFFF"/>
        </w:rPr>
        <w:t> </w:t>
      </w:r>
    </w:p>
    <w:p w14:paraId="20AB8AA5" w14:textId="77777777" w:rsidR="00B274FF" w:rsidRDefault="00B274FF">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Dear Creative Director,</w:t>
      </w:r>
      <w:r>
        <w:rPr>
          <w:rStyle w:val="apple-converted-space"/>
          <w:rFonts w:ascii="Helvetica Neue" w:hAnsi="Helvetica Neue"/>
          <w:color w:val="000000"/>
          <w:sz w:val="30"/>
          <w:szCs w:val="30"/>
          <w:shd w:val="clear" w:color="auto" w:fill="FFFFFF"/>
        </w:rPr>
        <w:t> </w:t>
      </w:r>
    </w:p>
    <w:p w14:paraId="4871C229" w14:textId="79C70E34" w:rsidR="00B274FF" w:rsidRDefault="00B274FF">
      <w:pPr>
        <w:rPr>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 xml:space="preserve">I am writing to apply for the Graphic Designer position at your agency. </w:t>
      </w:r>
    </w:p>
    <w:p w14:paraId="6167F246" w14:textId="77777777" w:rsidR="00B274FF" w:rsidRDefault="00B274FF">
      <w:pPr>
        <w:rPr>
          <w:rFonts w:ascii="Helvetica Neue" w:hAnsi="Helvetica Neue"/>
          <w:color w:val="000000"/>
          <w:sz w:val="30"/>
          <w:szCs w:val="30"/>
          <w:shd w:val="clear" w:color="auto" w:fill="FFFFFF"/>
        </w:rPr>
      </w:pPr>
    </w:p>
    <w:p w14:paraId="19C7ED3B" w14:textId="111F272D" w:rsidR="00B274FF" w:rsidRDefault="00B274FF">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 xml:space="preserve">As a passionate designer with a keen eye for detail and a commitment to producing impactful work, I am excited about the opportunity to contribute my expertise to your team. With my experience </w:t>
      </w:r>
      <w:r w:rsidR="004B0604">
        <w:rPr>
          <w:rFonts w:ascii="Helvetica Neue" w:hAnsi="Helvetica Neue"/>
          <w:color w:val="000000"/>
          <w:sz w:val="30"/>
          <w:szCs w:val="30"/>
          <w:shd w:val="clear" w:color="auto" w:fill="FFFFFF"/>
        </w:rPr>
        <w:t xml:space="preserve">using </w:t>
      </w:r>
      <w:r>
        <w:rPr>
          <w:rFonts w:ascii="Helvetica Neue" w:hAnsi="Helvetica Neue"/>
          <w:color w:val="000000"/>
          <w:sz w:val="30"/>
          <w:szCs w:val="30"/>
          <w:shd w:val="clear" w:color="auto" w:fill="FFFFFF"/>
        </w:rPr>
        <w:t>design software</w:t>
      </w:r>
      <w:r w:rsidR="004B0604">
        <w:rPr>
          <w:rFonts w:ascii="Helvetica Neue" w:hAnsi="Helvetica Neue"/>
          <w:color w:val="000000"/>
          <w:sz w:val="30"/>
          <w:szCs w:val="30"/>
          <w:shd w:val="clear" w:color="auto" w:fill="FFFFFF"/>
        </w:rPr>
        <w:t xml:space="preserve">, such as </w:t>
      </w:r>
      <w:r>
        <w:rPr>
          <w:rFonts w:ascii="Helvetica Neue" w:hAnsi="Helvetica Neue"/>
          <w:color w:val="000000"/>
          <w:sz w:val="30"/>
          <w:szCs w:val="30"/>
          <w:shd w:val="clear" w:color="auto" w:fill="FFFFFF"/>
        </w:rPr>
        <w:t>Adobe Creative Suite</w:t>
      </w:r>
      <w:r w:rsidR="004B0604">
        <w:rPr>
          <w:rFonts w:ascii="Helvetica Neue" w:hAnsi="Helvetica Neue"/>
          <w:color w:val="000000"/>
          <w:sz w:val="30"/>
          <w:szCs w:val="30"/>
          <w:shd w:val="clear" w:color="auto" w:fill="FFFFFF"/>
        </w:rPr>
        <w:t>,</w:t>
      </w:r>
      <w:r>
        <w:rPr>
          <w:rFonts w:ascii="Helvetica Neue" w:hAnsi="Helvetica Neue"/>
          <w:color w:val="000000"/>
          <w:sz w:val="30"/>
          <w:szCs w:val="30"/>
          <w:shd w:val="clear" w:color="auto" w:fill="FFFFFF"/>
        </w:rPr>
        <w:t xml:space="preserve"> to execute innovative design solutions, I believe I would be a valuable addition to your creative department.</w:t>
      </w:r>
      <w:r>
        <w:rPr>
          <w:rStyle w:val="apple-converted-space"/>
          <w:rFonts w:ascii="Helvetica Neue" w:hAnsi="Helvetica Neue"/>
          <w:color w:val="000000"/>
          <w:sz w:val="30"/>
          <w:szCs w:val="30"/>
          <w:shd w:val="clear" w:color="auto" w:fill="FFFFFF"/>
        </w:rPr>
        <w:t> </w:t>
      </w:r>
    </w:p>
    <w:p w14:paraId="533C879A" w14:textId="43A2762A" w:rsidR="00B274FF" w:rsidRDefault="00B274FF">
      <w:pPr>
        <w:rPr>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 xml:space="preserve">Throughout my career, I have had the privilege of working on a </w:t>
      </w:r>
      <w:r w:rsidR="004B0604">
        <w:rPr>
          <w:rFonts w:ascii="Helvetica Neue" w:hAnsi="Helvetica Neue"/>
          <w:color w:val="000000"/>
          <w:sz w:val="30"/>
          <w:szCs w:val="30"/>
          <w:shd w:val="clear" w:color="auto" w:fill="FFFFFF"/>
        </w:rPr>
        <w:t>variety</w:t>
      </w:r>
      <w:r>
        <w:rPr>
          <w:rFonts w:ascii="Helvetica Neue" w:hAnsi="Helvetica Neue"/>
          <w:color w:val="000000"/>
          <w:sz w:val="30"/>
          <w:szCs w:val="30"/>
          <w:shd w:val="clear" w:color="auto" w:fill="FFFFFF"/>
        </w:rPr>
        <w:t xml:space="preserve"> of projects, from brand identity development to digital marketing campaigns and print collateral. My portfolio showcases my versatility while maintaining a high level of creativity and professionalism. I am particularly drawn to your agency's reputation for pushing creative boundaries and delivering exceptional results for clients. </w:t>
      </w:r>
    </w:p>
    <w:p w14:paraId="137F5BB0" w14:textId="77777777" w:rsidR="00B274FF" w:rsidRDefault="00B274FF">
      <w:pPr>
        <w:rPr>
          <w:rFonts w:ascii="Helvetica Neue" w:hAnsi="Helvetica Neue"/>
          <w:color w:val="000000"/>
          <w:sz w:val="30"/>
          <w:szCs w:val="30"/>
          <w:shd w:val="clear" w:color="auto" w:fill="FFFFFF"/>
        </w:rPr>
      </w:pPr>
    </w:p>
    <w:p w14:paraId="02C92618" w14:textId="75C7E813" w:rsidR="00B274FF" w:rsidRDefault="00B274FF">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I am confident that my skills, creativity, and passion for design would allow me to help maintain your agency's position as a leader in the industry.</w:t>
      </w:r>
      <w:r w:rsidR="004B0604">
        <w:rPr>
          <w:rFonts w:ascii="Helvetica Neue" w:hAnsi="Helvetica Neue"/>
          <w:color w:val="000000"/>
          <w:sz w:val="30"/>
          <w:szCs w:val="30"/>
          <w:shd w:val="clear" w:color="auto" w:fill="FFFFFF"/>
        </w:rPr>
        <w:t xml:space="preserve"> If you would like to schedule an interview, I can be reached at </w:t>
      </w:r>
      <w:hyperlink r:id="rId6" w:history="1">
        <w:r w:rsidR="004B0604" w:rsidRPr="00D45A42">
          <w:rPr>
            <w:rStyle w:val="Hyperlink"/>
            <w:rFonts w:ascii="Helvetica Neue" w:hAnsi="Helvetica Neue"/>
            <w:sz w:val="30"/>
            <w:szCs w:val="30"/>
            <w:shd w:val="clear" w:color="auto" w:fill="FFFFFF"/>
          </w:rPr>
          <w:t>jalen123@gmail.com</w:t>
        </w:r>
      </w:hyperlink>
      <w:r w:rsidR="004B0604">
        <w:rPr>
          <w:rFonts w:ascii="Helvetica Neue" w:hAnsi="Helvetica Neue"/>
          <w:color w:val="000000"/>
          <w:sz w:val="30"/>
          <w:szCs w:val="30"/>
          <w:shd w:val="clear" w:color="auto" w:fill="FFFFFF"/>
        </w:rPr>
        <w:t xml:space="preserve"> or my phone number, 999-999-9999.</w:t>
      </w:r>
    </w:p>
    <w:p w14:paraId="6122FB37" w14:textId="77777777" w:rsidR="004B0604" w:rsidRDefault="004B0604">
      <w:pPr>
        <w:rPr>
          <w:rFonts w:ascii="Helvetica Neue" w:hAnsi="Helvetica Neue"/>
          <w:color w:val="000000"/>
          <w:sz w:val="30"/>
          <w:szCs w:val="30"/>
          <w:shd w:val="clear" w:color="auto" w:fill="FFFFFF"/>
        </w:rPr>
      </w:pPr>
    </w:p>
    <w:p w14:paraId="72DA175E" w14:textId="7C7B5E72" w:rsidR="004B0604" w:rsidRDefault="004B0604">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Thank you for your time!</w:t>
      </w:r>
    </w:p>
    <w:p w14:paraId="57800D13" w14:textId="17ED39A5" w:rsidR="00B274FF" w:rsidRDefault="00B274FF">
      <w:pPr>
        <w:rPr>
          <w:rFonts w:ascii="Helvetica Neue" w:hAnsi="Helvetica Neue"/>
          <w:color w:val="000000"/>
          <w:sz w:val="30"/>
          <w:szCs w:val="30"/>
          <w:shd w:val="clear" w:color="auto" w:fill="FFFFFF"/>
        </w:rPr>
      </w:pPr>
      <w:r>
        <w:rPr>
          <w:rStyle w:val="apple-converted-space"/>
          <w:rFonts w:ascii="Helvetica Neue" w:hAnsi="Helvetica Neue"/>
          <w:color w:val="000000"/>
          <w:sz w:val="30"/>
          <w:szCs w:val="30"/>
          <w:shd w:val="clear" w:color="auto" w:fill="FFFFFF"/>
        </w:rPr>
        <w:t> </w:t>
      </w:r>
      <w:r>
        <w:rPr>
          <w:rFonts w:ascii="Helvetica Neue" w:hAnsi="Helvetica Neue"/>
          <w:color w:val="000000"/>
          <w:sz w:val="30"/>
          <w:szCs w:val="30"/>
        </w:rPr>
        <w:br/>
      </w:r>
      <w:r>
        <w:rPr>
          <w:rFonts w:ascii="Helvetica Neue" w:hAnsi="Helvetica Neue"/>
          <w:color w:val="000000"/>
          <w:sz w:val="30"/>
          <w:szCs w:val="30"/>
          <w:shd w:val="clear" w:color="auto" w:fill="FFFFFF"/>
        </w:rPr>
        <w:t>Sincerely,</w:t>
      </w:r>
      <w:r>
        <w:rPr>
          <w:rFonts w:ascii="Helvetica Neue" w:hAnsi="Helvetica Neue"/>
          <w:color w:val="000000"/>
          <w:sz w:val="30"/>
          <w:szCs w:val="30"/>
        </w:rPr>
        <w:br/>
      </w:r>
      <w:r>
        <w:rPr>
          <w:rFonts w:ascii="Helvetica Neue" w:hAnsi="Helvetica Neue"/>
          <w:color w:val="000000"/>
          <w:sz w:val="30"/>
          <w:szCs w:val="30"/>
          <w:shd w:val="clear" w:color="auto" w:fill="FFFFFF"/>
        </w:rPr>
        <w:t>Matthew</w:t>
      </w:r>
    </w:p>
    <w:p w14:paraId="64317B09" w14:textId="77777777" w:rsidR="0018493F" w:rsidRDefault="0018493F">
      <w:pPr>
        <w:rPr>
          <w:rFonts w:ascii="Helvetica Neue" w:hAnsi="Helvetica Neue"/>
          <w:color w:val="000000"/>
          <w:sz w:val="30"/>
          <w:szCs w:val="30"/>
          <w:shd w:val="clear" w:color="auto" w:fill="FFFFFF"/>
        </w:rPr>
      </w:pPr>
    </w:p>
    <w:p w14:paraId="02ECD86B" w14:textId="77777777" w:rsidR="0018493F" w:rsidRDefault="0018493F">
      <w:pPr>
        <w:rPr>
          <w:rFonts w:ascii="Helvetica Neue" w:hAnsi="Helvetica Neue"/>
          <w:color w:val="000000"/>
          <w:sz w:val="30"/>
          <w:szCs w:val="30"/>
          <w:shd w:val="clear" w:color="auto" w:fill="FFFFFF"/>
        </w:rPr>
      </w:pPr>
    </w:p>
    <w:p w14:paraId="04DDAEAB" w14:textId="4782980F" w:rsidR="0018493F" w:rsidRDefault="0018493F">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br w:type="page"/>
      </w:r>
    </w:p>
    <w:p w14:paraId="44D65142" w14:textId="3BE49BB6" w:rsidR="00A56AFC" w:rsidRDefault="0018493F" w:rsidP="00A56AFC">
      <w:r>
        <w:lastRenderedPageBreak/>
        <w:br w:type="page"/>
      </w:r>
      <w:r w:rsidR="00A56AFC">
        <w:rPr>
          <w:rFonts w:ascii="Helvetica Neue" w:hAnsi="Helvetica Neue"/>
          <w:color w:val="000000"/>
          <w:sz w:val="30"/>
          <w:szCs w:val="30"/>
          <w:shd w:val="clear" w:color="auto" w:fill="FFFFFF"/>
        </w:rPr>
        <w:lastRenderedPageBreak/>
        <w:t>Subject: Application for Executive Assistant Position at [company name]</w:t>
      </w:r>
      <w:r w:rsidR="00A56AFC">
        <w:rPr>
          <w:rFonts w:ascii="Helvetica Neue" w:hAnsi="Helvetica Neue"/>
          <w:color w:val="000000"/>
          <w:sz w:val="30"/>
          <w:szCs w:val="30"/>
          <w:shd w:val="clear" w:color="auto" w:fill="FFFFFF"/>
        </w:rPr>
        <w:br/>
      </w:r>
      <w:r w:rsidR="00A56AFC">
        <w:rPr>
          <w:rFonts w:ascii="Helvetica Neue" w:hAnsi="Helvetica Neue"/>
          <w:color w:val="000000"/>
          <w:sz w:val="30"/>
          <w:szCs w:val="30"/>
        </w:rPr>
        <w:br/>
      </w:r>
      <w:r w:rsidR="00A56AFC">
        <w:rPr>
          <w:rFonts w:ascii="Helvetica Neue" w:hAnsi="Helvetica Neue"/>
          <w:color w:val="000000"/>
          <w:sz w:val="30"/>
          <w:szCs w:val="30"/>
          <w:shd w:val="clear" w:color="auto" w:fill="FFFFFF"/>
        </w:rPr>
        <w:t>To the hiring committee at [company name],</w:t>
      </w:r>
      <w:r w:rsidR="00A56AFC">
        <w:rPr>
          <w:rFonts w:ascii="Helvetica Neue" w:hAnsi="Helvetica Neue"/>
          <w:color w:val="000000"/>
          <w:sz w:val="30"/>
          <w:szCs w:val="30"/>
          <w:shd w:val="clear" w:color="auto" w:fill="FFFFFF"/>
        </w:rPr>
        <w:br/>
      </w:r>
      <w:r w:rsidR="00A56AFC">
        <w:rPr>
          <w:rFonts w:ascii="Helvetica Neue" w:hAnsi="Helvetica Neue"/>
          <w:color w:val="000000"/>
          <w:sz w:val="30"/>
          <w:szCs w:val="30"/>
        </w:rPr>
        <w:br/>
      </w:r>
      <w:r w:rsidR="00A56AFC">
        <w:rPr>
          <w:rFonts w:ascii="Helvetica Neue" w:hAnsi="Helvetica Neue"/>
          <w:color w:val="000000"/>
          <w:sz w:val="30"/>
          <w:szCs w:val="30"/>
          <w:shd w:val="clear" w:color="auto" w:fill="FFFFFF"/>
        </w:rPr>
        <w:t>I am writing this letter to express my interest in the Executive Assistant position that I recently discovered on your company's website. I believe that I possess the necessary qualifications and skills to excel in this position and make a significant contribution to your organization. I am highly motivated and exceptionally organized, with a proven track record of success in administrative roles. My extensive experience managing complex schedules, coordinating high-level meetings, and providing comprehensive support to senior executives has equipped me with the tools required to thrive in your fast-paced and dynamic environment.</w:t>
      </w:r>
      <w:r w:rsidR="00A56AFC">
        <w:rPr>
          <w:rFonts w:ascii="Helvetica Neue" w:hAnsi="Helvetica Neue"/>
          <w:color w:val="000000"/>
          <w:sz w:val="30"/>
          <w:szCs w:val="30"/>
          <w:shd w:val="clear" w:color="auto" w:fill="FFFFFF"/>
        </w:rPr>
        <w:br/>
      </w:r>
      <w:r w:rsidR="00A56AFC">
        <w:rPr>
          <w:rFonts w:ascii="Helvetica Neue" w:hAnsi="Helvetica Neue"/>
          <w:color w:val="000000"/>
          <w:sz w:val="30"/>
          <w:szCs w:val="30"/>
        </w:rPr>
        <w:br/>
      </w:r>
      <w:r w:rsidR="00A56AFC">
        <w:rPr>
          <w:rFonts w:ascii="Helvetica Neue" w:hAnsi="Helvetica Neue"/>
          <w:color w:val="000000"/>
          <w:sz w:val="30"/>
          <w:szCs w:val="30"/>
          <w:shd w:val="clear" w:color="auto" w:fill="FFFFFF"/>
        </w:rPr>
        <w:t>Furthermore, I possess exceptional communication skills, both written and verbal, coupled with proficiency in various office software applications, including but not limited to Microsoft Office Suite, Google Workspace, and project management tools. I believe this will allow me to seamlessly integrate into your team and hit the ground running from day one. I am excited to bring my expertise and enthusiasm to your esteemed organization, contributing to its continued growth and success. I would appreciate an opportunity to discuss my qualifications further and learn more about how I can add value to your team in an interview setting.</w:t>
      </w:r>
      <w:r w:rsidR="00A56AFC">
        <w:rPr>
          <w:rFonts w:ascii="Helvetica Neue" w:hAnsi="Helvetica Neue"/>
          <w:color w:val="000000"/>
          <w:sz w:val="30"/>
          <w:szCs w:val="30"/>
          <w:shd w:val="clear" w:color="auto" w:fill="FFFFFF"/>
        </w:rPr>
        <w:br/>
      </w:r>
      <w:r w:rsidR="00A56AFC">
        <w:rPr>
          <w:rFonts w:ascii="Helvetica Neue" w:hAnsi="Helvetica Neue"/>
          <w:color w:val="000000"/>
          <w:sz w:val="30"/>
          <w:szCs w:val="30"/>
        </w:rPr>
        <w:br/>
      </w:r>
      <w:r w:rsidR="00A56AFC">
        <w:rPr>
          <w:rFonts w:ascii="Helvetica Neue" w:hAnsi="Helvetica Neue"/>
          <w:color w:val="000000"/>
          <w:sz w:val="30"/>
          <w:szCs w:val="30"/>
          <w:shd w:val="clear" w:color="auto" w:fill="FFFFFF"/>
        </w:rPr>
        <w:t>Sincerely</w:t>
      </w:r>
      <w:r w:rsidR="00A56AFC">
        <w:rPr>
          <w:rFonts w:ascii="Helvetica Neue" w:hAnsi="Helvetica Neue"/>
          <w:color w:val="000000"/>
          <w:sz w:val="30"/>
          <w:szCs w:val="30"/>
        </w:rPr>
        <w:br/>
      </w:r>
      <w:r w:rsidR="00A56AFC">
        <w:rPr>
          <w:rFonts w:ascii="Helvetica Neue" w:hAnsi="Helvetica Neue"/>
          <w:color w:val="000000"/>
          <w:sz w:val="30"/>
          <w:szCs w:val="30"/>
          <w:shd w:val="clear" w:color="auto" w:fill="FFFFFF"/>
        </w:rPr>
        <w:t>Diane</w:t>
      </w:r>
    </w:p>
    <w:p w14:paraId="78104B4A" w14:textId="6CF81B01" w:rsidR="0018493F" w:rsidRDefault="0018493F"/>
    <w:p w14:paraId="39390644" w14:textId="77777777" w:rsidR="005C1A8C" w:rsidRDefault="005C1A8C"/>
    <w:p w14:paraId="60AE4CF7" w14:textId="77777777" w:rsidR="005C1A8C" w:rsidRDefault="005C1A8C"/>
    <w:p w14:paraId="320B9949" w14:textId="77777777" w:rsidR="005C1A8C" w:rsidRDefault="005C1A8C"/>
    <w:p w14:paraId="797B243E" w14:textId="77777777" w:rsidR="005C1A8C" w:rsidRDefault="005C1A8C"/>
    <w:p w14:paraId="66A6A3A8" w14:textId="77777777" w:rsidR="005C1A8C" w:rsidRDefault="005C1A8C"/>
    <w:p w14:paraId="5CD81A19" w14:textId="77777777" w:rsidR="005C1A8C" w:rsidRDefault="005C1A8C"/>
    <w:p w14:paraId="422C3D4A" w14:textId="77777777" w:rsidR="005C1A8C" w:rsidRDefault="005C1A8C"/>
    <w:p w14:paraId="1F8213ED" w14:textId="77777777" w:rsidR="005C1A8C" w:rsidRDefault="005C1A8C"/>
    <w:p w14:paraId="443931B0" w14:textId="3BF0A638" w:rsidR="005C1A8C" w:rsidRDefault="005C1A8C">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Subject: Application for Graphic Designer Position</w:t>
      </w:r>
      <w:r>
        <w:rPr>
          <w:rStyle w:val="apple-converted-space"/>
          <w:rFonts w:ascii="Helvetica Neue" w:hAnsi="Helvetica Neue"/>
          <w:color w:val="000000"/>
          <w:sz w:val="30"/>
          <w:szCs w:val="30"/>
          <w:shd w:val="clear" w:color="auto" w:fill="FFFFFF"/>
        </w:rPr>
        <w:t> at [company name]</w:t>
      </w:r>
      <w:r>
        <w:rPr>
          <w:rStyle w:val="apple-converted-space"/>
          <w:rFonts w:ascii="Helvetica Neue" w:hAnsi="Helvetica Neue"/>
          <w:color w:val="000000"/>
          <w:sz w:val="30"/>
          <w:szCs w:val="30"/>
          <w:shd w:val="clear" w:color="auto" w:fill="FFFFFF"/>
        </w:rPr>
        <w:br/>
      </w:r>
      <w:r>
        <w:rPr>
          <w:rFonts w:ascii="Helvetica Neue" w:hAnsi="Helvetica Neue"/>
          <w:color w:val="000000"/>
          <w:sz w:val="30"/>
          <w:szCs w:val="30"/>
        </w:rPr>
        <w:br/>
      </w:r>
      <w:r>
        <w:rPr>
          <w:rFonts w:ascii="Helvetica Neue" w:hAnsi="Helvetica Neue"/>
          <w:color w:val="000000"/>
          <w:sz w:val="30"/>
          <w:szCs w:val="30"/>
          <w:shd w:val="clear" w:color="auto" w:fill="FFFFFF"/>
        </w:rPr>
        <w:t>Dear Creative Director,</w:t>
      </w:r>
      <w:r>
        <w:rPr>
          <w:rStyle w:val="apple-converted-space"/>
          <w:rFonts w:ascii="Helvetica Neue" w:hAnsi="Helvetica Neue"/>
          <w:color w:val="000000"/>
          <w:sz w:val="30"/>
          <w:szCs w:val="30"/>
          <w:shd w:val="clear" w:color="auto" w:fill="FFFFFF"/>
        </w:rPr>
        <w:t> </w:t>
      </w:r>
    </w:p>
    <w:p w14:paraId="19A4B4CA" w14:textId="03FBFD67" w:rsidR="005236F7" w:rsidRDefault="005C1A8C">
      <w:pPr>
        <w:rPr>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I am writing to apply for the Graphic Designer position at your esteemed agency. I possess a keen eye for detail and a commitment to producing visually stunning and impactful work. I am excited about the opportunity to contribute to your team. With extensive experience in various design software, including Adobe Creative Suite, and my ability to conceptualize and execute innovative design solutions, I believe I would be a valuable addition to your creative department.</w:t>
      </w:r>
      <w:r>
        <w:rPr>
          <w:rStyle w:val="apple-converted-space"/>
          <w:rFonts w:ascii="Helvetica Neue" w:hAnsi="Helvetica Neue"/>
          <w:color w:val="000000"/>
          <w:sz w:val="30"/>
          <w:szCs w:val="30"/>
          <w:shd w:val="clear" w:color="auto" w:fill="FFFFFF"/>
        </w:rPr>
        <w:br/>
      </w:r>
      <w:r>
        <w:rPr>
          <w:rFonts w:ascii="Helvetica Neue" w:hAnsi="Helvetica Neue"/>
          <w:color w:val="000000"/>
          <w:sz w:val="30"/>
          <w:szCs w:val="30"/>
        </w:rPr>
        <w:br/>
      </w:r>
      <w:r>
        <w:rPr>
          <w:rFonts w:ascii="Helvetica Neue" w:hAnsi="Helvetica Neue"/>
          <w:color w:val="000000"/>
          <w:sz w:val="30"/>
          <w:szCs w:val="30"/>
          <w:shd w:val="clear" w:color="auto" w:fill="FFFFFF"/>
        </w:rPr>
        <w:t>Throughout my career, I have had the privilege of working on diverse projects, from brand identity development to digital marketing campaigns and print collateral. My portfolio showcases versatility and ability to adapt to different styles and mediums while maintaining creativity and professionalism. I am particularly drawn to your agency's reputation for pushing creative boundaries and delivering exceptional results. I am confident that my skills, creativity, and passion would allow me to contribute significantly to your team and help maintain your agency's position as a leader in the industry.</w:t>
      </w:r>
      <w:r>
        <w:rPr>
          <w:rStyle w:val="apple-converted-space"/>
          <w:rFonts w:ascii="Helvetica Neue" w:hAnsi="Helvetica Neue"/>
          <w:color w:val="000000"/>
          <w:sz w:val="30"/>
          <w:szCs w:val="30"/>
          <w:shd w:val="clear" w:color="auto" w:fill="FFFFFF"/>
        </w:rPr>
        <w:br/>
      </w:r>
      <w:r>
        <w:rPr>
          <w:rFonts w:ascii="Helvetica Neue" w:hAnsi="Helvetica Neue"/>
          <w:color w:val="000000"/>
          <w:sz w:val="30"/>
          <w:szCs w:val="30"/>
        </w:rPr>
        <w:br/>
      </w:r>
      <w:r>
        <w:rPr>
          <w:rFonts w:ascii="Helvetica Neue" w:hAnsi="Helvetica Neue"/>
          <w:color w:val="000000"/>
          <w:sz w:val="30"/>
          <w:szCs w:val="30"/>
          <w:shd w:val="clear" w:color="auto" w:fill="FFFFFF"/>
        </w:rPr>
        <w:t>Sincerely,</w:t>
      </w:r>
      <w:r>
        <w:rPr>
          <w:rFonts w:ascii="Helvetica Neue" w:hAnsi="Helvetica Neue"/>
          <w:color w:val="000000"/>
          <w:sz w:val="30"/>
          <w:szCs w:val="30"/>
        </w:rPr>
        <w:br/>
      </w:r>
      <w:r>
        <w:rPr>
          <w:rFonts w:ascii="Helvetica Neue" w:hAnsi="Helvetica Neue"/>
          <w:color w:val="000000"/>
          <w:sz w:val="30"/>
          <w:szCs w:val="30"/>
          <w:shd w:val="clear" w:color="auto" w:fill="FFFFFF"/>
        </w:rPr>
        <w:t>Matthew</w:t>
      </w:r>
    </w:p>
    <w:p w14:paraId="75350526" w14:textId="77777777" w:rsidR="005236F7" w:rsidRDefault="005236F7">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br w:type="page"/>
      </w:r>
    </w:p>
    <w:p w14:paraId="5C8C5F43" w14:textId="77777777" w:rsidR="001A1E2A" w:rsidRDefault="001A1E2A">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lastRenderedPageBreak/>
        <w:t>Dear Hiring Manager,</w:t>
      </w:r>
      <w:r>
        <w:rPr>
          <w:rStyle w:val="apple-converted-space"/>
          <w:rFonts w:ascii="Helvetica Neue" w:hAnsi="Helvetica Neue"/>
          <w:color w:val="000000"/>
          <w:sz w:val="30"/>
          <w:szCs w:val="30"/>
          <w:shd w:val="clear" w:color="auto" w:fill="FFFFFF"/>
        </w:rPr>
        <w:t> </w:t>
      </w:r>
    </w:p>
    <w:p w14:paraId="2F86C5FE" w14:textId="0587C209" w:rsidR="001A1E2A" w:rsidRDefault="001A1E2A">
      <w:pPr>
        <w:rPr>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I am writing to apply for the Social Media Manager position at Company X. I have a passion for creating engaging content and building strong online communities, and I would be thrilled to bring my expertise to your team.</w:t>
      </w:r>
    </w:p>
    <w:p w14:paraId="56517BEC" w14:textId="77777777" w:rsidR="001A1E2A" w:rsidRDefault="001A1E2A">
      <w:pPr>
        <w:rPr>
          <w:rFonts w:ascii="Helvetica Neue" w:hAnsi="Helvetica Neue"/>
          <w:color w:val="000000"/>
          <w:sz w:val="30"/>
          <w:szCs w:val="30"/>
          <w:shd w:val="clear" w:color="auto" w:fill="FFFFFF"/>
        </w:rPr>
      </w:pPr>
    </w:p>
    <w:p w14:paraId="71E2C222" w14:textId="77777777" w:rsidR="001A1E2A" w:rsidRDefault="001A1E2A">
      <w:pPr>
        <w:rPr>
          <w:rFonts w:ascii="Helvetica Neue" w:hAnsi="Helvetica Neue"/>
          <w:color w:val="000000"/>
          <w:sz w:val="30"/>
          <w:szCs w:val="30"/>
          <w:shd w:val="clear" w:color="auto" w:fill="FFFFFF"/>
        </w:rPr>
      </w:pPr>
    </w:p>
    <w:p w14:paraId="55EDA429" w14:textId="77777777" w:rsidR="001A1E2A" w:rsidRDefault="001A1E2A">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With my extensive experience in developing and implementing successful social media strategies across various platforms, including but not limited to Facebook, Instagram, Twitter, and LinkedIn, I am confident in my ability to elevate your brand's online presence and drive meaningful engagement with your target audience.</w:t>
      </w:r>
      <w:r>
        <w:rPr>
          <w:rStyle w:val="apple-converted-space"/>
          <w:rFonts w:ascii="Helvetica Neue" w:hAnsi="Helvetica Neue"/>
          <w:color w:val="000000"/>
          <w:sz w:val="30"/>
          <w:szCs w:val="30"/>
          <w:shd w:val="clear" w:color="auto" w:fill="FFFFFF"/>
        </w:rPr>
        <w:t> </w:t>
      </w:r>
    </w:p>
    <w:p w14:paraId="0C3B7C21" w14:textId="77777777" w:rsidR="001A1E2A" w:rsidRDefault="001A1E2A">
      <w:pPr>
        <w:rPr>
          <w:rStyle w:val="apple-converted-space"/>
          <w:rFonts w:ascii="Helvetica Neue" w:hAnsi="Helvetica Neue"/>
          <w:color w:val="000000"/>
          <w:sz w:val="30"/>
          <w:szCs w:val="30"/>
          <w:shd w:val="clear" w:color="auto" w:fill="FFFFFF"/>
        </w:rPr>
      </w:pPr>
    </w:p>
    <w:p w14:paraId="36B51C45" w14:textId="5D01353C" w:rsidR="001A1E2A" w:rsidRDefault="001A1E2A">
      <w:pPr>
        <w:rPr>
          <w:rStyle w:val="apple-converted-space"/>
          <w:rFonts w:ascii="Helvetica Neue" w:hAnsi="Helvetica Neue"/>
          <w:color w:val="000000"/>
          <w:sz w:val="30"/>
          <w:szCs w:val="30"/>
          <w:shd w:val="clear" w:color="auto" w:fill="FFFFFF"/>
        </w:rPr>
      </w:pPr>
      <w:r>
        <w:rPr>
          <w:rStyle w:val="apple-converted-space"/>
          <w:rFonts w:ascii="Helvetica Neue" w:hAnsi="Helvetica Neue"/>
          <w:color w:val="000000"/>
          <w:sz w:val="30"/>
          <w:szCs w:val="30"/>
          <w:shd w:val="clear" w:color="auto" w:fill="FFFFFF"/>
        </w:rPr>
        <w:t xml:space="preserve">Using my experience in developing and implementing social </w:t>
      </w:r>
      <w:r>
        <w:rPr>
          <w:rFonts w:ascii="Helvetica Neue" w:hAnsi="Helvetica Neue"/>
          <w:color w:val="000000"/>
          <w:sz w:val="30"/>
          <w:szCs w:val="30"/>
          <w:shd w:val="clear" w:color="auto" w:fill="FFFFFF"/>
        </w:rPr>
        <w:t>media strategies across various platforms</w:t>
      </w:r>
    </w:p>
    <w:p w14:paraId="719B01F3" w14:textId="77777777" w:rsidR="001A1E2A" w:rsidRDefault="001A1E2A">
      <w:pPr>
        <w:rPr>
          <w:rStyle w:val="apple-converted-space"/>
          <w:rFonts w:ascii="Helvetica Neue" w:hAnsi="Helvetica Neue"/>
          <w:color w:val="000000"/>
          <w:sz w:val="30"/>
          <w:szCs w:val="30"/>
          <w:shd w:val="clear" w:color="auto" w:fill="FFFFFF"/>
        </w:rPr>
      </w:pPr>
    </w:p>
    <w:p w14:paraId="28E34AEB" w14:textId="65740A3B" w:rsidR="001A1E2A" w:rsidRDefault="001A1E2A">
      <w:pPr>
        <w:rPr>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 xml:space="preserve">My background includes creating compelling content, analyzing social media metrics, and staying </w:t>
      </w:r>
      <w:proofErr w:type="gramStart"/>
      <w:r>
        <w:rPr>
          <w:rFonts w:ascii="Helvetica Neue" w:hAnsi="Helvetica Neue"/>
          <w:color w:val="000000"/>
          <w:sz w:val="30"/>
          <w:szCs w:val="30"/>
          <w:shd w:val="clear" w:color="auto" w:fill="FFFFFF"/>
        </w:rPr>
        <w:t>up-to-date</w:t>
      </w:r>
      <w:proofErr w:type="gramEnd"/>
      <w:r>
        <w:rPr>
          <w:rFonts w:ascii="Helvetica Neue" w:hAnsi="Helvetica Neue"/>
          <w:color w:val="000000"/>
          <w:sz w:val="30"/>
          <w:szCs w:val="30"/>
          <w:shd w:val="clear" w:color="auto" w:fill="FFFFFF"/>
        </w:rPr>
        <w:t xml:space="preserve"> with the latest trends and best practices. I have a proven track record of increasing follower growth, improving engagement rates, and developing innovative campaigns that align with brand values and business objectives. </w:t>
      </w:r>
    </w:p>
    <w:p w14:paraId="391493BA" w14:textId="77777777" w:rsidR="001A1E2A" w:rsidRDefault="001A1E2A">
      <w:pPr>
        <w:rPr>
          <w:rFonts w:ascii="Helvetica Neue" w:hAnsi="Helvetica Neue"/>
          <w:color w:val="000000"/>
          <w:sz w:val="30"/>
          <w:szCs w:val="30"/>
          <w:shd w:val="clear" w:color="auto" w:fill="FFFFFF"/>
        </w:rPr>
      </w:pPr>
    </w:p>
    <w:p w14:paraId="3DD74BC8" w14:textId="2E015716" w:rsidR="001A1E2A" w:rsidRDefault="001A1E2A">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 xml:space="preserve">Additionally, my strong communication skills and ability to collaborate effectively make me an ideal candidate for this role. I am particularly impressed by your company's commitment to innovation and your strong brand presence. </w:t>
      </w:r>
    </w:p>
    <w:p w14:paraId="492F1339" w14:textId="77777777" w:rsidR="001A1E2A" w:rsidRDefault="001A1E2A">
      <w:pPr>
        <w:rPr>
          <w:rFonts w:ascii="Helvetica Neue" w:hAnsi="Helvetica Neue"/>
          <w:color w:val="000000"/>
          <w:sz w:val="30"/>
          <w:szCs w:val="30"/>
          <w:shd w:val="clear" w:color="auto" w:fill="FFFFFF"/>
        </w:rPr>
      </w:pPr>
    </w:p>
    <w:p w14:paraId="75316BA8" w14:textId="198CBC26" w:rsidR="005D7B1D" w:rsidRDefault="001A1E2A">
      <w:pPr>
        <w:rPr>
          <w:rFonts w:ascii="Helvetica Neue" w:hAnsi="Helvetica Neue"/>
          <w:color w:val="000000"/>
          <w:sz w:val="30"/>
          <w:szCs w:val="30"/>
          <w:shd w:val="clear" w:color="auto" w:fill="FFFFFF"/>
        </w:rPr>
      </w:pPr>
      <w:r>
        <w:rPr>
          <w:rFonts w:ascii="Helvetica Neue" w:hAnsi="Helvetica Neue"/>
          <w:color w:val="000000"/>
          <w:sz w:val="30"/>
          <w:szCs w:val="30"/>
        </w:rPr>
        <w:t xml:space="preserve"> </w:t>
      </w:r>
      <w:r>
        <w:rPr>
          <w:rFonts w:ascii="Helvetica Neue" w:hAnsi="Helvetica Neue"/>
          <w:color w:val="000000"/>
          <w:sz w:val="30"/>
          <w:szCs w:val="30"/>
        </w:rPr>
        <w:br/>
      </w:r>
      <w:r>
        <w:rPr>
          <w:rFonts w:ascii="Helvetica Neue" w:hAnsi="Helvetica Neue"/>
          <w:color w:val="000000"/>
          <w:sz w:val="30"/>
          <w:szCs w:val="30"/>
          <w:shd w:val="clear" w:color="auto" w:fill="FFFFFF"/>
        </w:rPr>
        <w:t>Sincerely</w:t>
      </w:r>
      <w:r>
        <w:rPr>
          <w:rFonts w:ascii="Helvetica Neue" w:hAnsi="Helvetica Neue"/>
          <w:color w:val="000000"/>
          <w:sz w:val="30"/>
          <w:szCs w:val="30"/>
        </w:rPr>
        <w:br/>
      </w:r>
      <w:r>
        <w:rPr>
          <w:rFonts w:ascii="Helvetica Neue" w:hAnsi="Helvetica Neue"/>
          <w:color w:val="000000"/>
          <w:sz w:val="30"/>
          <w:szCs w:val="30"/>
          <w:shd w:val="clear" w:color="auto" w:fill="FFFFFF"/>
        </w:rPr>
        <w:t>Alex</w:t>
      </w:r>
    </w:p>
    <w:p w14:paraId="471ACFDA" w14:textId="77777777" w:rsidR="005D7B1D" w:rsidRDefault="005D7B1D">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br w:type="page"/>
      </w:r>
    </w:p>
    <w:p w14:paraId="6AA4B410" w14:textId="77777777" w:rsidR="005D7B1D" w:rsidRDefault="005D7B1D" w:rsidP="005D7B1D">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lastRenderedPageBreak/>
        <w:t>Dear Hiring Manager,</w:t>
      </w:r>
      <w:r>
        <w:rPr>
          <w:rStyle w:val="apple-converted-space"/>
          <w:rFonts w:ascii="Helvetica Neue" w:hAnsi="Helvetica Neue"/>
          <w:color w:val="000000"/>
          <w:sz w:val="30"/>
          <w:szCs w:val="30"/>
          <w:shd w:val="clear" w:color="auto" w:fill="FFFFFF"/>
        </w:rPr>
        <w:t> </w:t>
      </w:r>
    </w:p>
    <w:p w14:paraId="4B9CA9CC" w14:textId="77777777" w:rsidR="005D7B1D" w:rsidRDefault="005D7B1D" w:rsidP="005D7B1D">
      <w:pPr>
        <w:rPr>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I am writing to apply for the Social Media Manager position at Company X. I have a passion for creating engaging content and building strong online communities, and I would be thrilled to bring my expertise to your team.</w:t>
      </w:r>
    </w:p>
    <w:p w14:paraId="542AC4BC" w14:textId="77777777" w:rsidR="005D7B1D" w:rsidRDefault="005D7B1D" w:rsidP="005D7B1D">
      <w:pPr>
        <w:rPr>
          <w:rFonts w:ascii="Helvetica Neue" w:hAnsi="Helvetica Neue"/>
          <w:color w:val="000000"/>
          <w:sz w:val="30"/>
          <w:szCs w:val="30"/>
          <w:shd w:val="clear" w:color="auto" w:fill="FFFFFF"/>
        </w:rPr>
      </w:pPr>
    </w:p>
    <w:p w14:paraId="07CA4108" w14:textId="77777777" w:rsidR="005D7B1D" w:rsidRDefault="005D7B1D" w:rsidP="005D7B1D">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 xml:space="preserve">I have a proven track record of increasing follower growth and engagement rates, and developing innovative campaigns that align with brand values and business objectives. I have extensive experience creating compelling content, analyzing social media metrics, and staying </w:t>
      </w:r>
      <w:proofErr w:type="gramStart"/>
      <w:r>
        <w:rPr>
          <w:rFonts w:ascii="Helvetica Neue" w:hAnsi="Helvetica Neue"/>
          <w:color w:val="000000"/>
          <w:sz w:val="30"/>
          <w:szCs w:val="30"/>
          <w:shd w:val="clear" w:color="auto" w:fill="FFFFFF"/>
        </w:rPr>
        <w:t>up-to-date</w:t>
      </w:r>
      <w:proofErr w:type="gramEnd"/>
      <w:r>
        <w:rPr>
          <w:rFonts w:ascii="Helvetica Neue" w:hAnsi="Helvetica Neue"/>
          <w:color w:val="000000"/>
          <w:sz w:val="30"/>
          <w:szCs w:val="30"/>
          <w:shd w:val="clear" w:color="auto" w:fill="FFFFFF"/>
        </w:rPr>
        <w:t xml:space="preserve"> with the latest trends and best practices across various platforms, including but not limited to Facebook, Instagram, Twitter, and LinkedIn. </w:t>
      </w:r>
    </w:p>
    <w:p w14:paraId="752D967C" w14:textId="77777777" w:rsidR="005D7B1D" w:rsidRDefault="005D7B1D" w:rsidP="005D7B1D">
      <w:pPr>
        <w:rPr>
          <w:rFonts w:ascii="Helvetica Neue" w:hAnsi="Helvetica Neue"/>
          <w:color w:val="000000"/>
          <w:sz w:val="30"/>
          <w:szCs w:val="30"/>
          <w:shd w:val="clear" w:color="auto" w:fill="FFFFFF"/>
        </w:rPr>
      </w:pPr>
    </w:p>
    <w:p w14:paraId="70F3174B" w14:textId="77777777" w:rsidR="005D7B1D" w:rsidRDefault="005D7B1D" w:rsidP="005D7B1D">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I am particularly impressed by your company's commitment to innovation and your strong brand presence, and I am confident in my ability to elevate your brand's online presence and drive meaningful engagement with your target audience.</w:t>
      </w:r>
      <w:r>
        <w:rPr>
          <w:rStyle w:val="apple-converted-space"/>
          <w:rFonts w:ascii="Helvetica Neue" w:hAnsi="Helvetica Neue"/>
          <w:color w:val="000000"/>
          <w:sz w:val="30"/>
          <w:szCs w:val="30"/>
          <w:shd w:val="clear" w:color="auto" w:fill="FFFFFF"/>
        </w:rPr>
        <w:t> </w:t>
      </w:r>
    </w:p>
    <w:p w14:paraId="38D18904" w14:textId="77777777" w:rsidR="005D7B1D" w:rsidRPr="00FF1AE6" w:rsidRDefault="005D7B1D" w:rsidP="005D7B1D">
      <w:pPr>
        <w:rPr>
          <w:b/>
          <w:bCs/>
        </w:rPr>
      </w:pPr>
      <w:r>
        <w:rPr>
          <w:rFonts w:ascii="Helvetica Neue" w:hAnsi="Helvetica Neue"/>
          <w:color w:val="000000"/>
          <w:sz w:val="30"/>
          <w:szCs w:val="30"/>
        </w:rPr>
        <w:t xml:space="preserve"> </w:t>
      </w:r>
      <w:r>
        <w:rPr>
          <w:rFonts w:ascii="Helvetica Neue" w:hAnsi="Helvetica Neue"/>
          <w:color w:val="000000"/>
          <w:sz w:val="30"/>
          <w:szCs w:val="30"/>
        </w:rPr>
        <w:br/>
      </w:r>
      <w:r>
        <w:rPr>
          <w:rFonts w:ascii="Helvetica Neue" w:hAnsi="Helvetica Neue"/>
          <w:color w:val="000000"/>
          <w:sz w:val="30"/>
          <w:szCs w:val="30"/>
          <w:shd w:val="clear" w:color="auto" w:fill="FFFFFF"/>
        </w:rPr>
        <w:t>Sincerely</w:t>
      </w:r>
      <w:r>
        <w:rPr>
          <w:rFonts w:ascii="Helvetica Neue" w:hAnsi="Helvetica Neue"/>
          <w:color w:val="000000"/>
          <w:sz w:val="30"/>
          <w:szCs w:val="30"/>
        </w:rPr>
        <w:br/>
      </w:r>
      <w:r>
        <w:rPr>
          <w:rFonts w:ascii="Helvetica Neue" w:hAnsi="Helvetica Neue"/>
          <w:color w:val="000000"/>
          <w:sz w:val="30"/>
          <w:szCs w:val="30"/>
          <w:shd w:val="clear" w:color="auto" w:fill="FFFFFF"/>
        </w:rPr>
        <w:t>Alex</w:t>
      </w:r>
    </w:p>
    <w:p w14:paraId="5982202A" w14:textId="77777777" w:rsidR="005D7B1D" w:rsidRDefault="005D7B1D" w:rsidP="005D7B1D">
      <w:r>
        <w:br w:type="page"/>
      </w:r>
    </w:p>
    <w:p w14:paraId="7018D08F" w14:textId="77777777" w:rsidR="005D7B1D" w:rsidRDefault="005D7B1D" w:rsidP="005D7B1D">
      <w:r>
        <w:lastRenderedPageBreak/>
        <w:br w:type="page"/>
      </w:r>
    </w:p>
    <w:p w14:paraId="0305EDF9" w14:textId="77777777" w:rsidR="005D7B1D" w:rsidRDefault="005D7B1D" w:rsidP="005D7B1D">
      <w:pPr>
        <w:rPr>
          <w:rFonts w:ascii="-webkit-standard" w:hAnsi="-webkit-standard"/>
          <w:color w:val="000000"/>
          <w:sz w:val="27"/>
          <w:szCs w:val="27"/>
        </w:rPr>
      </w:pPr>
      <w:r>
        <w:lastRenderedPageBreak/>
        <w:br w:type="page"/>
      </w:r>
      <w:r>
        <w:rPr>
          <w:rFonts w:ascii="-webkit-standard" w:hAnsi="-webkit-standard"/>
          <w:color w:val="000000"/>
          <w:sz w:val="27"/>
          <w:szCs w:val="27"/>
        </w:rPr>
        <w:lastRenderedPageBreak/>
        <w:t>Dear Hiring Manager,</w:t>
      </w:r>
      <w:r>
        <w:rPr>
          <w:color w:val="000000"/>
        </w:rPr>
        <w:br/>
      </w:r>
      <w:r>
        <w:rPr>
          <w:rFonts w:ascii="-webkit-standard" w:hAnsi="-webkit-standard"/>
          <w:color w:val="000000"/>
          <w:sz w:val="27"/>
          <w:szCs w:val="27"/>
        </w:rPr>
        <w:t>I hope you are well. I am very interested in the Sales Representative </w:t>
      </w:r>
    </w:p>
    <w:p w14:paraId="15870BDA" w14:textId="77777777" w:rsidR="005D7B1D" w:rsidRDefault="005D7B1D" w:rsidP="005D7B1D"/>
    <w:p w14:paraId="78DE6BFB" w14:textId="77777777" w:rsidR="005D7B1D" w:rsidRDefault="005D7B1D" w:rsidP="005D7B1D">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Subject: Social Media Manager Position</w:t>
      </w:r>
      <w:r>
        <w:rPr>
          <w:rFonts w:ascii="Helvetica Neue" w:hAnsi="Helvetica Neue"/>
          <w:color w:val="000000"/>
          <w:sz w:val="30"/>
          <w:szCs w:val="30"/>
        </w:rPr>
        <w:br/>
      </w:r>
      <w:r>
        <w:rPr>
          <w:rFonts w:ascii="Helvetica Neue" w:hAnsi="Helvetica Neue"/>
          <w:color w:val="000000"/>
          <w:sz w:val="30"/>
          <w:szCs w:val="30"/>
          <w:shd w:val="clear" w:color="auto" w:fill="FFFFFF"/>
        </w:rPr>
        <w:t>Dear Hiring Team,</w:t>
      </w:r>
      <w:r>
        <w:rPr>
          <w:rStyle w:val="apple-converted-space"/>
          <w:rFonts w:ascii="Helvetica Neue" w:hAnsi="Helvetica Neue"/>
          <w:color w:val="000000"/>
          <w:sz w:val="30"/>
          <w:szCs w:val="30"/>
          <w:shd w:val="clear" w:color="auto" w:fill="FFFFFF"/>
        </w:rPr>
        <w:t> </w:t>
      </w:r>
      <w:r>
        <w:rPr>
          <w:rFonts w:ascii="Helvetica Neue" w:hAnsi="Helvetica Neue"/>
          <w:color w:val="000000"/>
          <w:sz w:val="30"/>
          <w:szCs w:val="30"/>
        </w:rPr>
        <w:br/>
      </w:r>
      <w:r>
        <w:rPr>
          <w:rFonts w:ascii="Helvetica Neue" w:hAnsi="Helvetica Neue"/>
          <w:color w:val="000000"/>
          <w:sz w:val="30"/>
          <w:szCs w:val="30"/>
          <w:shd w:val="clear" w:color="auto" w:fill="FFFFFF"/>
        </w:rPr>
        <w:t>As a content-creator professional with a passion for building strong online communities, I would be a great fit for the Social Media Manager position at your company. With my extensive experience in developing successful social media strategies across a range of platforms, I am the ideal candidate to promote your brand's online presence among your target audience.</w:t>
      </w:r>
      <w:r>
        <w:rPr>
          <w:rStyle w:val="apple-converted-space"/>
          <w:rFonts w:ascii="Helvetica Neue" w:hAnsi="Helvetica Neue"/>
          <w:color w:val="000000"/>
          <w:sz w:val="30"/>
          <w:szCs w:val="30"/>
          <w:shd w:val="clear" w:color="auto" w:fill="FFFFFF"/>
        </w:rPr>
        <w:t> </w:t>
      </w:r>
      <w:r>
        <w:rPr>
          <w:rFonts w:ascii="Helvetica Neue" w:hAnsi="Helvetica Neue"/>
          <w:color w:val="000000"/>
          <w:sz w:val="30"/>
          <w:szCs w:val="30"/>
        </w:rPr>
        <w:br/>
      </w:r>
      <w:r>
        <w:rPr>
          <w:rFonts w:ascii="Helvetica Neue" w:hAnsi="Helvetica Neue"/>
          <w:color w:val="000000"/>
          <w:sz w:val="30"/>
          <w:szCs w:val="30"/>
          <w:shd w:val="clear" w:color="auto" w:fill="FFFFFF"/>
        </w:rPr>
        <w:t xml:space="preserve">My background includes creating compelling content, analyzing social media metrics, and staying </w:t>
      </w:r>
      <w:proofErr w:type="gramStart"/>
      <w:r>
        <w:rPr>
          <w:rFonts w:ascii="Helvetica Neue" w:hAnsi="Helvetica Neue"/>
          <w:color w:val="000000"/>
          <w:sz w:val="30"/>
          <w:szCs w:val="30"/>
          <w:shd w:val="clear" w:color="auto" w:fill="FFFFFF"/>
        </w:rPr>
        <w:t>up-to-date</w:t>
      </w:r>
      <w:proofErr w:type="gramEnd"/>
      <w:r>
        <w:rPr>
          <w:rFonts w:ascii="Helvetica Neue" w:hAnsi="Helvetica Neue"/>
          <w:color w:val="000000"/>
          <w:sz w:val="30"/>
          <w:szCs w:val="30"/>
          <w:shd w:val="clear" w:color="auto" w:fill="FFFFFF"/>
        </w:rPr>
        <w:t xml:space="preserve"> with the latest trends in social media marketing. More specifically, I have increased follower growth, improved engagement rates, and developed innovative campaigns aligning with brand values. Additionally, my ability to collaborate effectively with cross-functional teams makes me an ideal candidate for this role. Your company's commitment to innovation particularly appeals to me, and I am eager to contribute my skills and creativity to your efforts.</w:t>
      </w:r>
      <w:r>
        <w:rPr>
          <w:rFonts w:ascii="Helvetica Neue" w:hAnsi="Helvetica Neue"/>
          <w:color w:val="000000"/>
          <w:sz w:val="30"/>
          <w:szCs w:val="30"/>
        </w:rPr>
        <w:br/>
      </w:r>
      <w:r>
        <w:rPr>
          <w:rFonts w:ascii="Helvetica Neue" w:hAnsi="Helvetica Neue"/>
          <w:color w:val="000000"/>
          <w:sz w:val="30"/>
          <w:szCs w:val="30"/>
          <w:shd w:val="clear" w:color="auto" w:fill="FFFFFF"/>
        </w:rPr>
        <w:t>Sincerely,</w:t>
      </w:r>
      <w:r>
        <w:rPr>
          <w:rFonts w:ascii="Helvetica Neue" w:hAnsi="Helvetica Neue"/>
          <w:color w:val="000000"/>
          <w:sz w:val="30"/>
          <w:szCs w:val="30"/>
        </w:rPr>
        <w:br/>
      </w:r>
      <w:r>
        <w:rPr>
          <w:rFonts w:ascii="Helvetica Neue" w:hAnsi="Helvetica Neue"/>
          <w:color w:val="000000"/>
          <w:sz w:val="30"/>
          <w:szCs w:val="30"/>
          <w:shd w:val="clear" w:color="auto" w:fill="FFFFFF"/>
        </w:rPr>
        <w:t>Alex</w:t>
      </w:r>
    </w:p>
    <w:p w14:paraId="07E17F76" w14:textId="77777777" w:rsidR="005D7B1D" w:rsidRDefault="005D7B1D" w:rsidP="005D7B1D">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br w:type="page"/>
      </w:r>
    </w:p>
    <w:p w14:paraId="70E38E55" w14:textId="77777777" w:rsidR="005D7B1D" w:rsidRDefault="005D7B1D" w:rsidP="005D7B1D">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lastRenderedPageBreak/>
        <w:t>Subject: Interest in Graphic Designer Position</w:t>
      </w:r>
      <w:r>
        <w:rPr>
          <w:rStyle w:val="apple-converted-space"/>
          <w:rFonts w:ascii="Helvetica Neue" w:hAnsi="Helvetica Neue"/>
          <w:color w:val="000000"/>
          <w:sz w:val="30"/>
          <w:szCs w:val="30"/>
          <w:shd w:val="clear" w:color="auto" w:fill="FFFFFF"/>
        </w:rPr>
        <w:t> </w:t>
      </w:r>
    </w:p>
    <w:p w14:paraId="64D8431F" w14:textId="77777777" w:rsidR="005D7B1D" w:rsidRDefault="005D7B1D" w:rsidP="005D7B1D">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Dear Creative Director,</w:t>
      </w:r>
      <w:r>
        <w:rPr>
          <w:rStyle w:val="apple-converted-space"/>
          <w:rFonts w:ascii="Helvetica Neue" w:hAnsi="Helvetica Neue"/>
          <w:color w:val="000000"/>
          <w:sz w:val="30"/>
          <w:szCs w:val="30"/>
          <w:shd w:val="clear" w:color="auto" w:fill="FFFFFF"/>
        </w:rPr>
        <w:t> </w:t>
      </w:r>
    </w:p>
    <w:p w14:paraId="5793D9FF" w14:textId="77777777" w:rsidR="005D7B1D" w:rsidRDefault="005D7B1D" w:rsidP="005D7B1D">
      <w:pPr>
        <w:rPr>
          <w:rFonts w:ascii="Helvetica Neue" w:hAnsi="Helvetica Neue"/>
          <w:color w:val="000000"/>
          <w:sz w:val="30"/>
          <w:szCs w:val="30"/>
          <w:shd w:val="clear" w:color="auto" w:fill="FFFFFF"/>
        </w:rPr>
      </w:pPr>
      <w:r>
        <w:rPr>
          <w:rFonts w:ascii="Helvetica Neue" w:hAnsi="Helvetica Neue"/>
          <w:color w:val="000000"/>
          <w:sz w:val="30"/>
          <w:szCs w:val="30"/>
        </w:rPr>
        <w:br/>
      </w:r>
      <w:r>
        <w:rPr>
          <w:rFonts w:ascii="Helvetica Neue" w:hAnsi="Helvetica Neue"/>
          <w:color w:val="000000"/>
          <w:sz w:val="30"/>
          <w:szCs w:val="30"/>
          <w:shd w:val="clear" w:color="auto" w:fill="FFFFFF"/>
        </w:rPr>
        <w:t xml:space="preserve">I am very excited about the Graphic Designer position at your esteemed agency. As a creative and passionate designer with a keen eye for detail and a commitment to producing visually stunning and impactful work, I am eager to contribute my skills and expertise to your team. </w:t>
      </w:r>
    </w:p>
    <w:p w14:paraId="5E1EEE64" w14:textId="77777777" w:rsidR="005D7B1D" w:rsidRDefault="005D7B1D" w:rsidP="005D7B1D">
      <w:pPr>
        <w:rPr>
          <w:rFonts w:ascii="Helvetica Neue" w:hAnsi="Helvetica Neue"/>
          <w:color w:val="000000"/>
          <w:sz w:val="30"/>
          <w:szCs w:val="30"/>
          <w:shd w:val="clear" w:color="auto" w:fill="FFFFFF"/>
        </w:rPr>
      </w:pPr>
    </w:p>
    <w:p w14:paraId="63AC5B9A" w14:textId="77777777" w:rsidR="005D7B1D" w:rsidRDefault="005D7B1D" w:rsidP="005D7B1D">
      <w:pPr>
        <w:rPr>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Here's the key highlight of my previous experience and skillsets:</w:t>
      </w:r>
    </w:p>
    <w:p w14:paraId="664304A6" w14:textId="77777777" w:rsidR="005D7B1D" w:rsidRDefault="005D7B1D" w:rsidP="005D7B1D">
      <w:pPr>
        <w:pStyle w:val="ListParagraph"/>
        <w:numPr>
          <w:ilvl w:val="0"/>
          <w:numId w:val="1"/>
        </w:numPr>
        <w:rPr>
          <w:rFonts w:ascii="Helvetica Neue" w:hAnsi="Helvetica Neue"/>
          <w:color w:val="000000"/>
          <w:sz w:val="30"/>
          <w:szCs w:val="30"/>
          <w:shd w:val="clear" w:color="auto" w:fill="FFFFFF"/>
        </w:rPr>
      </w:pPr>
      <w:r w:rsidRPr="00D13905">
        <w:rPr>
          <w:rFonts w:ascii="Helvetica Neue" w:hAnsi="Helvetica Neue"/>
          <w:color w:val="000000"/>
          <w:sz w:val="30"/>
          <w:szCs w:val="30"/>
          <w:shd w:val="clear" w:color="auto" w:fill="FFFFFF"/>
        </w:rPr>
        <w:t>extensive experience in various design software, including Adobe Creative Suite</w:t>
      </w:r>
    </w:p>
    <w:p w14:paraId="34164F1D" w14:textId="77777777" w:rsidR="005D7B1D" w:rsidRDefault="005D7B1D" w:rsidP="005D7B1D">
      <w:pPr>
        <w:pStyle w:val="ListParagraph"/>
        <w:numPr>
          <w:ilvl w:val="0"/>
          <w:numId w:val="1"/>
        </w:numPr>
        <w:rPr>
          <w:rFonts w:ascii="Helvetica Neue" w:hAnsi="Helvetica Neue"/>
          <w:color w:val="000000"/>
          <w:sz w:val="30"/>
          <w:szCs w:val="30"/>
          <w:shd w:val="clear" w:color="auto" w:fill="FFFFFF"/>
        </w:rPr>
      </w:pPr>
      <w:r w:rsidRPr="00D13905">
        <w:rPr>
          <w:rFonts w:ascii="Helvetica Neue" w:hAnsi="Helvetica Neue"/>
          <w:color w:val="000000"/>
          <w:sz w:val="30"/>
          <w:szCs w:val="30"/>
          <w:shd w:val="clear" w:color="auto" w:fill="FFFFFF"/>
        </w:rPr>
        <w:t xml:space="preserve">conceptualize and execute innovative design solutions </w:t>
      </w:r>
    </w:p>
    <w:p w14:paraId="56E5DA35" w14:textId="77777777" w:rsidR="005D7B1D" w:rsidRDefault="005D7B1D" w:rsidP="005D7B1D">
      <w:pPr>
        <w:pStyle w:val="ListParagraph"/>
        <w:numPr>
          <w:ilvl w:val="0"/>
          <w:numId w:val="1"/>
        </w:numPr>
        <w:rPr>
          <w:rFonts w:ascii="Helvetica Neue" w:hAnsi="Helvetica Neue"/>
          <w:color w:val="000000"/>
          <w:sz w:val="30"/>
          <w:szCs w:val="30"/>
          <w:shd w:val="clear" w:color="auto" w:fill="FFFFFF"/>
        </w:rPr>
      </w:pPr>
      <w:r w:rsidRPr="00D13905">
        <w:rPr>
          <w:rFonts w:ascii="Helvetica Neue" w:hAnsi="Helvetica Neue"/>
          <w:color w:val="000000"/>
          <w:sz w:val="30"/>
          <w:szCs w:val="30"/>
          <w:shd w:val="clear" w:color="auto" w:fill="FFFFFF"/>
        </w:rPr>
        <w:t>diverse range of projects</w:t>
      </w:r>
      <w:r>
        <w:rPr>
          <w:rFonts w:ascii="Helvetica Neue" w:hAnsi="Helvetica Neue"/>
          <w:color w:val="000000"/>
          <w:sz w:val="30"/>
          <w:szCs w:val="30"/>
          <w:shd w:val="clear" w:color="auto" w:fill="FFFFFF"/>
        </w:rPr>
        <w:t>:</w:t>
      </w:r>
      <w:r w:rsidRPr="00D13905">
        <w:rPr>
          <w:rFonts w:ascii="Helvetica Neue" w:hAnsi="Helvetica Neue"/>
          <w:color w:val="000000"/>
          <w:sz w:val="30"/>
          <w:szCs w:val="30"/>
          <w:shd w:val="clear" w:color="auto" w:fill="FFFFFF"/>
        </w:rPr>
        <w:t xml:space="preserve"> brand identity development to digital marketing campaigns</w:t>
      </w:r>
      <w:r>
        <w:rPr>
          <w:rFonts w:ascii="Helvetica Neue" w:hAnsi="Helvetica Neue"/>
          <w:color w:val="000000"/>
          <w:sz w:val="30"/>
          <w:szCs w:val="30"/>
          <w:shd w:val="clear" w:color="auto" w:fill="FFFFFF"/>
        </w:rPr>
        <w:t xml:space="preserve">, </w:t>
      </w:r>
      <w:r w:rsidRPr="00D13905">
        <w:rPr>
          <w:rFonts w:ascii="Helvetica Neue" w:hAnsi="Helvetica Neue"/>
          <w:color w:val="000000"/>
          <w:sz w:val="30"/>
          <w:szCs w:val="30"/>
          <w:shd w:val="clear" w:color="auto" w:fill="FFFFFF"/>
        </w:rPr>
        <w:t>print collateral</w:t>
      </w:r>
      <w:r>
        <w:rPr>
          <w:rFonts w:ascii="Helvetica Neue" w:hAnsi="Helvetica Neue"/>
          <w:color w:val="000000"/>
          <w:sz w:val="30"/>
          <w:szCs w:val="30"/>
          <w:shd w:val="clear" w:color="auto" w:fill="FFFFFF"/>
        </w:rPr>
        <w:t xml:space="preserve"> etc.</w:t>
      </w:r>
    </w:p>
    <w:p w14:paraId="4AF118D1" w14:textId="77777777" w:rsidR="005D7B1D" w:rsidRPr="00D13905" w:rsidRDefault="005D7B1D" w:rsidP="005D7B1D">
      <w:pPr>
        <w:rPr>
          <w:rFonts w:ascii="Helvetica Neue" w:hAnsi="Helvetica Neue"/>
          <w:color w:val="000000"/>
          <w:sz w:val="30"/>
          <w:szCs w:val="30"/>
          <w:shd w:val="clear" w:color="auto" w:fill="FFFFFF"/>
        </w:rPr>
      </w:pPr>
      <w:r w:rsidRPr="00D13905">
        <w:rPr>
          <w:rFonts w:ascii="Helvetica Neue" w:hAnsi="Helvetica Neue"/>
          <w:color w:val="000000"/>
          <w:sz w:val="30"/>
          <w:szCs w:val="30"/>
          <w:shd w:val="clear" w:color="auto" w:fill="FFFFFF"/>
        </w:rPr>
        <w:t xml:space="preserve">My portfolio showcases my versatility and ability to adapt to different styles and mediums while maintaining a high level of creativity and professionalism. </w:t>
      </w:r>
    </w:p>
    <w:p w14:paraId="1E51E38B" w14:textId="77777777" w:rsidR="005D7B1D" w:rsidRDefault="005D7B1D" w:rsidP="005D7B1D">
      <w:pPr>
        <w:rPr>
          <w:rFonts w:ascii="Helvetica Neue" w:hAnsi="Helvetica Neue"/>
          <w:color w:val="000000"/>
          <w:sz w:val="30"/>
          <w:szCs w:val="30"/>
          <w:shd w:val="clear" w:color="auto" w:fill="FFFFFF"/>
        </w:rPr>
      </w:pPr>
    </w:p>
    <w:p w14:paraId="46930843" w14:textId="77777777" w:rsidR="005D7B1D" w:rsidRDefault="005D7B1D" w:rsidP="005D7B1D">
      <w:pPr>
        <w:rPr>
          <w:rStyle w:val="apple-converted-space"/>
          <w:rFonts w:ascii="Helvetica Neue" w:hAnsi="Helvetica Neue"/>
          <w:color w:val="000000"/>
          <w:sz w:val="30"/>
          <w:szCs w:val="30"/>
          <w:shd w:val="clear" w:color="auto" w:fill="FFFFFF"/>
        </w:rPr>
      </w:pPr>
      <w:r>
        <w:rPr>
          <w:rFonts w:ascii="Helvetica Neue" w:hAnsi="Helvetica Neue"/>
          <w:color w:val="000000"/>
          <w:sz w:val="30"/>
          <w:szCs w:val="30"/>
          <w:shd w:val="clear" w:color="auto" w:fill="FFFFFF"/>
        </w:rPr>
        <w:t xml:space="preserve">I am particularly drawn to your agency's reputation for pushing creative boundaries and delivering exceptional results for clients. </w:t>
      </w:r>
      <w:r w:rsidRPr="00D13905">
        <w:rPr>
          <w:rFonts w:ascii="Helvetica Neue" w:hAnsi="Helvetica Neue"/>
          <w:color w:val="000000"/>
          <w:sz w:val="30"/>
          <w:szCs w:val="30"/>
          <w:shd w:val="clear" w:color="auto" w:fill="FFFFFF"/>
        </w:rPr>
        <w:t>I believe I would be a valuable addition to your creative department</w:t>
      </w:r>
      <w:r>
        <w:rPr>
          <w:rFonts w:ascii="Helvetica Neue" w:hAnsi="Helvetica Neue"/>
          <w:color w:val="000000"/>
          <w:sz w:val="30"/>
          <w:szCs w:val="30"/>
          <w:shd w:val="clear" w:color="auto" w:fill="FFFFFF"/>
        </w:rPr>
        <w:t xml:space="preserve"> and help maintain your agency's position as a leader in the industry.</w:t>
      </w:r>
      <w:r>
        <w:rPr>
          <w:rStyle w:val="apple-converted-space"/>
          <w:rFonts w:ascii="Helvetica Neue" w:hAnsi="Helvetica Neue"/>
          <w:color w:val="000000"/>
          <w:sz w:val="30"/>
          <w:szCs w:val="30"/>
          <w:shd w:val="clear" w:color="auto" w:fill="FFFFFF"/>
        </w:rPr>
        <w:t> </w:t>
      </w:r>
    </w:p>
    <w:p w14:paraId="11B0D818" w14:textId="77777777" w:rsidR="005D7B1D" w:rsidRDefault="005D7B1D" w:rsidP="005D7B1D">
      <w:r>
        <w:rPr>
          <w:rFonts w:ascii="Helvetica Neue" w:hAnsi="Helvetica Neue"/>
          <w:color w:val="000000"/>
          <w:sz w:val="30"/>
          <w:szCs w:val="30"/>
        </w:rPr>
        <w:br/>
      </w:r>
      <w:r>
        <w:rPr>
          <w:rFonts w:ascii="Helvetica Neue" w:hAnsi="Helvetica Neue"/>
          <w:color w:val="000000"/>
          <w:sz w:val="30"/>
          <w:szCs w:val="30"/>
          <w:shd w:val="clear" w:color="auto" w:fill="FFFFFF"/>
        </w:rPr>
        <w:t>Sincerely,</w:t>
      </w:r>
      <w:r>
        <w:rPr>
          <w:rFonts w:ascii="Helvetica Neue" w:hAnsi="Helvetica Neue"/>
          <w:color w:val="000000"/>
          <w:sz w:val="30"/>
          <w:szCs w:val="30"/>
        </w:rPr>
        <w:br/>
      </w:r>
      <w:r>
        <w:rPr>
          <w:rFonts w:ascii="Helvetica Neue" w:hAnsi="Helvetica Neue"/>
          <w:color w:val="000000"/>
          <w:sz w:val="30"/>
          <w:szCs w:val="30"/>
          <w:shd w:val="clear" w:color="auto" w:fill="FFFFFF"/>
        </w:rPr>
        <w:t>Matthew</w:t>
      </w:r>
      <w:r>
        <w:br w:type="page"/>
      </w:r>
    </w:p>
    <w:p w14:paraId="485EDDD2" w14:textId="77777777" w:rsidR="005D7B1D" w:rsidRDefault="005D7B1D" w:rsidP="005D7B1D"/>
    <w:p w14:paraId="1382B305" w14:textId="77777777" w:rsidR="00BD7DCB" w:rsidRPr="00BD7DCB" w:rsidRDefault="00BD7DCB" w:rsidP="00BD7DCB">
      <w:pPr>
        <w:rPr>
          <w:b/>
          <w:bCs/>
        </w:rPr>
      </w:pPr>
      <w:r w:rsidRPr="00BD7DCB">
        <w:rPr>
          <w:b/>
          <w:bCs/>
        </w:rPr>
        <w:t>Subject: Application for Paralegal Position</w:t>
      </w:r>
    </w:p>
    <w:p w14:paraId="181A80F7" w14:textId="77777777" w:rsidR="00BD7DCB" w:rsidRPr="00BD7DCB" w:rsidRDefault="00BD7DCB" w:rsidP="00BD7DCB">
      <w:pPr>
        <w:rPr>
          <w:b/>
          <w:bCs/>
        </w:rPr>
      </w:pPr>
    </w:p>
    <w:p w14:paraId="4BD23568" w14:textId="77777777" w:rsidR="00BD7DCB" w:rsidRPr="00BD7DCB" w:rsidRDefault="00BD7DCB" w:rsidP="00BD7DCB">
      <w:pPr>
        <w:rPr>
          <w:b/>
          <w:bCs/>
        </w:rPr>
      </w:pPr>
      <w:r w:rsidRPr="00BD7DCB">
        <w:rPr>
          <w:b/>
          <w:bCs/>
        </w:rPr>
        <w:t>To the Hiring Manager,</w:t>
      </w:r>
    </w:p>
    <w:p w14:paraId="5A57C107" w14:textId="77777777" w:rsidR="00BD7DCB" w:rsidRPr="00BD7DCB" w:rsidRDefault="00BD7DCB" w:rsidP="00BD7DCB">
      <w:pPr>
        <w:rPr>
          <w:b/>
          <w:bCs/>
        </w:rPr>
      </w:pPr>
    </w:p>
    <w:p w14:paraId="7395191C" w14:textId="77777777" w:rsidR="00BD7DCB" w:rsidRPr="00BD7DCB" w:rsidRDefault="00BD7DCB" w:rsidP="00BD7DCB">
      <w:pPr>
        <w:rPr>
          <w:b/>
          <w:bCs/>
        </w:rPr>
      </w:pPr>
      <w:r w:rsidRPr="00BD7DCB">
        <w:rPr>
          <w:b/>
          <w:bCs/>
        </w:rPr>
        <w:t>I am applying for the Paralegal position at your law firm. My experience in legal research, document preparation, and case management positions me as a strong candidate.</w:t>
      </w:r>
    </w:p>
    <w:p w14:paraId="39F132C5" w14:textId="77777777" w:rsidR="00BD7DCB" w:rsidRPr="00BD7DCB" w:rsidRDefault="00BD7DCB" w:rsidP="00BD7DCB">
      <w:pPr>
        <w:rPr>
          <w:b/>
          <w:bCs/>
        </w:rPr>
      </w:pPr>
    </w:p>
    <w:p w14:paraId="7535831C" w14:textId="77777777" w:rsidR="00BD7DCB" w:rsidRPr="00BD7DCB" w:rsidRDefault="00BD7DCB" w:rsidP="00BD7DCB">
      <w:pPr>
        <w:rPr>
          <w:b/>
          <w:bCs/>
        </w:rPr>
      </w:pPr>
      <w:r w:rsidRPr="00BD7DCB">
        <w:rPr>
          <w:b/>
          <w:bCs/>
        </w:rPr>
        <w:t xml:space="preserve">**Key </w:t>
      </w:r>
      <w:proofErr w:type="gramStart"/>
      <w:r w:rsidRPr="00BD7DCB">
        <w:rPr>
          <w:b/>
          <w:bCs/>
        </w:rPr>
        <w:t>Qualifications:*</w:t>
      </w:r>
      <w:proofErr w:type="gramEnd"/>
      <w:r w:rsidRPr="00BD7DCB">
        <w:rPr>
          <w:b/>
          <w:bCs/>
        </w:rPr>
        <w:t>*</w:t>
      </w:r>
    </w:p>
    <w:p w14:paraId="20F3B752" w14:textId="77777777" w:rsidR="00BD7DCB" w:rsidRPr="00BD7DCB" w:rsidRDefault="00BD7DCB" w:rsidP="00BD7DCB">
      <w:pPr>
        <w:rPr>
          <w:b/>
          <w:bCs/>
        </w:rPr>
      </w:pPr>
      <w:r w:rsidRPr="00BD7DCB">
        <w:rPr>
          <w:b/>
          <w:bCs/>
        </w:rPr>
        <w:t>- Extensive background in civil litigation, corporate law, and intellectual property.</w:t>
      </w:r>
    </w:p>
    <w:p w14:paraId="40CC78DD" w14:textId="77777777" w:rsidR="00BD7DCB" w:rsidRPr="00BD7DCB" w:rsidRDefault="00BD7DCB" w:rsidP="00BD7DCB">
      <w:pPr>
        <w:rPr>
          <w:b/>
          <w:bCs/>
        </w:rPr>
      </w:pPr>
      <w:r w:rsidRPr="00BD7DCB">
        <w:rPr>
          <w:b/>
          <w:bCs/>
        </w:rPr>
        <w:t>- Proficiency in legal terminology and procedures.</w:t>
      </w:r>
    </w:p>
    <w:p w14:paraId="7F459956" w14:textId="77777777" w:rsidR="00BD7DCB" w:rsidRPr="00BD7DCB" w:rsidRDefault="00BD7DCB" w:rsidP="00BD7DCB">
      <w:pPr>
        <w:rPr>
          <w:b/>
          <w:bCs/>
        </w:rPr>
      </w:pPr>
      <w:r w:rsidRPr="00BD7DCB">
        <w:rPr>
          <w:b/>
          <w:bCs/>
        </w:rPr>
        <w:t>- Proven ability to meet tight deadlines with accuracy and confidentiality.</w:t>
      </w:r>
    </w:p>
    <w:p w14:paraId="2C187D64" w14:textId="77777777" w:rsidR="00BD7DCB" w:rsidRPr="00BD7DCB" w:rsidRDefault="00BD7DCB" w:rsidP="00BD7DCB">
      <w:pPr>
        <w:rPr>
          <w:b/>
          <w:bCs/>
        </w:rPr>
      </w:pPr>
      <w:r w:rsidRPr="00BD7DCB">
        <w:rPr>
          <w:b/>
          <w:bCs/>
        </w:rPr>
        <w:t>- Strong attention to detail and critical thinking skills.</w:t>
      </w:r>
    </w:p>
    <w:p w14:paraId="428F36A0" w14:textId="77777777" w:rsidR="00BD7DCB" w:rsidRPr="00BD7DCB" w:rsidRDefault="00BD7DCB" w:rsidP="00BD7DCB">
      <w:pPr>
        <w:rPr>
          <w:b/>
          <w:bCs/>
        </w:rPr>
      </w:pPr>
    </w:p>
    <w:p w14:paraId="0B2F750A" w14:textId="77777777" w:rsidR="00BD7DCB" w:rsidRPr="00BD7DCB" w:rsidRDefault="00BD7DCB" w:rsidP="00BD7DCB">
      <w:pPr>
        <w:rPr>
          <w:b/>
          <w:bCs/>
        </w:rPr>
      </w:pPr>
      <w:r w:rsidRPr="00BD7DCB">
        <w:rPr>
          <w:b/>
          <w:bCs/>
        </w:rPr>
        <w:t xml:space="preserve">I am eager to discuss how my skills can contribute to your firm's success. </w:t>
      </w:r>
    </w:p>
    <w:p w14:paraId="36A9BD1A" w14:textId="77777777" w:rsidR="00BD7DCB" w:rsidRPr="00BD7DCB" w:rsidRDefault="00BD7DCB" w:rsidP="00BD7DCB">
      <w:pPr>
        <w:rPr>
          <w:b/>
          <w:bCs/>
        </w:rPr>
      </w:pPr>
    </w:p>
    <w:p w14:paraId="28C85854" w14:textId="77777777" w:rsidR="00BD7DCB" w:rsidRPr="00BD7DCB" w:rsidRDefault="00BD7DCB" w:rsidP="00BD7DCB">
      <w:pPr>
        <w:rPr>
          <w:b/>
          <w:bCs/>
        </w:rPr>
      </w:pPr>
      <w:r w:rsidRPr="00BD7DCB">
        <w:rPr>
          <w:b/>
          <w:bCs/>
        </w:rPr>
        <w:t>Thank you for considering my application.</w:t>
      </w:r>
    </w:p>
    <w:p w14:paraId="28F145BD" w14:textId="77777777" w:rsidR="00BD7DCB" w:rsidRPr="00BD7DCB" w:rsidRDefault="00BD7DCB" w:rsidP="00BD7DCB">
      <w:pPr>
        <w:rPr>
          <w:b/>
          <w:bCs/>
        </w:rPr>
      </w:pPr>
    </w:p>
    <w:p w14:paraId="4B0D387B" w14:textId="77777777" w:rsidR="00BD7DCB" w:rsidRPr="00BD7DCB" w:rsidRDefault="00BD7DCB" w:rsidP="00BD7DCB">
      <w:pPr>
        <w:rPr>
          <w:b/>
          <w:bCs/>
        </w:rPr>
      </w:pPr>
      <w:r w:rsidRPr="00BD7DCB">
        <w:rPr>
          <w:b/>
          <w:bCs/>
        </w:rPr>
        <w:t>Sincerely,</w:t>
      </w:r>
    </w:p>
    <w:p w14:paraId="2B027D46" w14:textId="553C91D6" w:rsidR="005C1A8C" w:rsidRDefault="00BD7DCB" w:rsidP="00BD7DCB">
      <w:pPr>
        <w:rPr>
          <w:b/>
          <w:bCs/>
        </w:rPr>
      </w:pPr>
      <w:r w:rsidRPr="00BD7DCB">
        <w:rPr>
          <w:b/>
          <w:bCs/>
        </w:rPr>
        <w:t>Olivia</w:t>
      </w:r>
    </w:p>
    <w:p w14:paraId="020B14A5" w14:textId="77777777" w:rsidR="00BD7DCB" w:rsidRDefault="00BD7DCB" w:rsidP="00BD7DCB">
      <w:pPr>
        <w:rPr>
          <w:b/>
          <w:bCs/>
        </w:rPr>
      </w:pPr>
    </w:p>
    <w:p w14:paraId="3BD5967A" w14:textId="77777777" w:rsidR="00BD7DCB" w:rsidRDefault="00BD7DCB" w:rsidP="00BD7DCB">
      <w:pPr>
        <w:rPr>
          <w:b/>
          <w:bCs/>
        </w:rPr>
      </w:pPr>
    </w:p>
    <w:p w14:paraId="4B4CDF33" w14:textId="77777777" w:rsidR="0073102C" w:rsidRDefault="0073102C" w:rsidP="00BD7DCB">
      <w:pPr>
        <w:rPr>
          <w:b/>
          <w:bCs/>
        </w:rPr>
      </w:pPr>
    </w:p>
    <w:p w14:paraId="3C7B4D9D" w14:textId="77777777" w:rsidR="0073102C" w:rsidRDefault="0073102C" w:rsidP="00BD7DCB">
      <w:pPr>
        <w:rPr>
          <w:b/>
          <w:bCs/>
        </w:rPr>
      </w:pPr>
    </w:p>
    <w:p w14:paraId="56FCE4A6" w14:textId="77777777" w:rsidR="0073102C" w:rsidRDefault="0073102C" w:rsidP="00BD7DCB">
      <w:pPr>
        <w:rPr>
          <w:b/>
          <w:bCs/>
        </w:rPr>
      </w:pPr>
    </w:p>
    <w:p w14:paraId="2D8DFB64" w14:textId="77777777" w:rsidR="0073102C" w:rsidRDefault="0073102C" w:rsidP="00BD7DCB">
      <w:pPr>
        <w:rPr>
          <w:b/>
          <w:bCs/>
        </w:rPr>
      </w:pPr>
    </w:p>
    <w:p w14:paraId="70F3DD58" w14:textId="77777777" w:rsidR="0073102C" w:rsidRDefault="0073102C" w:rsidP="00BD7DCB">
      <w:pPr>
        <w:rPr>
          <w:b/>
          <w:bCs/>
        </w:rPr>
      </w:pPr>
    </w:p>
    <w:p w14:paraId="7083FF52" w14:textId="77777777" w:rsidR="0073102C" w:rsidRDefault="0073102C" w:rsidP="00BD7DCB">
      <w:pPr>
        <w:rPr>
          <w:b/>
          <w:bCs/>
        </w:rPr>
      </w:pPr>
    </w:p>
    <w:p w14:paraId="3BC07067" w14:textId="77777777" w:rsidR="0073102C" w:rsidRDefault="0073102C" w:rsidP="00BD7DCB">
      <w:pPr>
        <w:rPr>
          <w:b/>
          <w:bCs/>
        </w:rPr>
      </w:pPr>
    </w:p>
    <w:p w14:paraId="34C74178" w14:textId="77777777" w:rsidR="0073102C" w:rsidRDefault="0073102C" w:rsidP="00BD7DCB">
      <w:pPr>
        <w:rPr>
          <w:b/>
          <w:bCs/>
        </w:rPr>
      </w:pPr>
    </w:p>
    <w:p w14:paraId="0FB1E84A" w14:textId="77777777" w:rsidR="0073102C" w:rsidRDefault="0073102C" w:rsidP="00BD7DCB">
      <w:pPr>
        <w:rPr>
          <w:b/>
          <w:bCs/>
        </w:rPr>
      </w:pPr>
    </w:p>
    <w:p w14:paraId="3E5BBD77" w14:textId="77777777" w:rsidR="0073102C" w:rsidRDefault="0073102C" w:rsidP="00BD7DCB">
      <w:pPr>
        <w:rPr>
          <w:b/>
          <w:bCs/>
        </w:rPr>
      </w:pPr>
    </w:p>
    <w:p w14:paraId="34BCF35C" w14:textId="77777777" w:rsidR="0073102C" w:rsidRDefault="0073102C" w:rsidP="00BD7DCB">
      <w:pPr>
        <w:rPr>
          <w:b/>
          <w:bCs/>
        </w:rPr>
      </w:pPr>
    </w:p>
    <w:p w14:paraId="1DF6EFA9" w14:textId="77777777" w:rsidR="0073102C" w:rsidRDefault="0073102C" w:rsidP="00BD7DCB">
      <w:pPr>
        <w:rPr>
          <w:b/>
          <w:bCs/>
        </w:rPr>
      </w:pPr>
    </w:p>
    <w:p w14:paraId="4395ED6A" w14:textId="77777777" w:rsidR="0073102C" w:rsidRDefault="0073102C" w:rsidP="00BD7DCB">
      <w:pPr>
        <w:rPr>
          <w:b/>
          <w:bCs/>
        </w:rPr>
      </w:pPr>
    </w:p>
    <w:p w14:paraId="4EAF0BA5" w14:textId="77777777" w:rsidR="0073102C" w:rsidRDefault="0073102C" w:rsidP="00BD7DCB">
      <w:pPr>
        <w:rPr>
          <w:b/>
          <w:bCs/>
        </w:rPr>
      </w:pPr>
    </w:p>
    <w:p w14:paraId="46AA0C5E" w14:textId="77777777" w:rsidR="0073102C" w:rsidRDefault="0073102C" w:rsidP="00BD7DCB">
      <w:pPr>
        <w:rPr>
          <w:b/>
          <w:bCs/>
        </w:rPr>
      </w:pPr>
    </w:p>
    <w:p w14:paraId="6CA72829" w14:textId="77777777" w:rsidR="0073102C" w:rsidRDefault="0073102C" w:rsidP="00BD7DCB">
      <w:pPr>
        <w:rPr>
          <w:b/>
          <w:bCs/>
        </w:rPr>
      </w:pPr>
    </w:p>
    <w:p w14:paraId="34E02B9B" w14:textId="77777777" w:rsidR="0073102C" w:rsidRDefault="0073102C" w:rsidP="00BD7DCB">
      <w:pPr>
        <w:rPr>
          <w:b/>
          <w:bCs/>
        </w:rPr>
      </w:pPr>
    </w:p>
    <w:p w14:paraId="689944FC" w14:textId="77777777" w:rsidR="0073102C" w:rsidRDefault="0073102C" w:rsidP="00BD7DCB">
      <w:pPr>
        <w:rPr>
          <w:b/>
          <w:bCs/>
        </w:rPr>
      </w:pPr>
    </w:p>
    <w:p w14:paraId="092531C7" w14:textId="77777777" w:rsidR="0073102C" w:rsidRDefault="0073102C" w:rsidP="00BD7DCB">
      <w:pPr>
        <w:rPr>
          <w:b/>
          <w:bCs/>
        </w:rPr>
      </w:pPr>
    </w:p>
    <w:p w14:paraId="7E53235C" w14:textId="77777777" w:rsidR="0073102C" w:rsidRDefault="0073102C" w:rsidP="00BD7DCB">
      <w:pPr>
        <w:rPr>
          <w:b/>
          <w:bCs/>
        </w:rPr>
      </w:pPr>
    </w:p>
    <w:p w14:paraId="1BD6003C" w14:textId="77777777" w:rsidR="0073102C" w:rsidRDefault="0073102C" w:rsidP="0073102C">
      <w:pPr>
        <w:pStyle w:val="NormalWeb"/>
        <w:rPr>
          <w:rStyle w:val="apple-converted-space"/>
          <w:rFonts w:ascii="-webkit-standard" w:eastAsiaTheme="majorEastAsia" w:hAnsi="-webkit-standard"/>
          <w:color w:val="000000"/>
          <w:sz w:val="27"/>
          <w:szCs w:val="27"/>
        </w:rPr>
      </w:pPr>
      <w:r>
        <w:rPr>
          <w:color w:val="000000"/>
        </w:rPr>
        <w:lastRenderedPageBreak/>
        <w:br/>
      </w:r>
      <w:r>
        <w:rPr>
          <w:rFonts w:ascii="-webkit-standard" w:hAnsi="-webkit-standard"/>
          <w:color w:val="000000"/>
          <w:sz w:val="27"/>
          <w:szCs w:val="27"/>
        </w:rPr>
        <w:t>Subject: Social Media Manager Position</w:t>
      </w:r>
      <w:r>
        <w:rPr>
          <w:color w:val="000000"/>
        </w:rPr>
        <w:br/>
      </w:r>
      <w:r>
        <w:rPr>
          <w:rFonts w:ascii="-webkit-standard" w:hAnsi="-webkit-standard"/>
          <w:color w:val="000000"/>
          <w:sz w:val="27"/>
          <w:szCs w:val="27"/>
        </w:rPr>
        <w:t>Dear Hiring Team,</w:t>
      </w:r>
      <w:r>
        <w:rPr>
          <w:rStyle w:val="apple-converted-space"/>
          <w:rFonts w:ascii="-webkit-standard" w:eastAsiaTheme="majorEastAsia" w:hAnsi="-webkit-standard"/>
          <w:color w:val="000000"/>
          <w:sz w:val="27"/>
          <w:szCs w:val="27"/>
        </w:rPr>
        <w:t> </w:t>
      </w:r>
    </w:p>
    <w:p w14:paraId="53C692F9" w14:textId="77777777" w:rsidR="0073102C" w:rsidRDefault="0073102C" w:rsidP="0073102C">
      <w:pPr>
        <w:pStyle w:val="NormalWeb"/>
        <w:rPr>
          <w:rFonts w:ascii="-webkit-standard" w:hAnsi="-webkit-standard"/>
          <w:color w:val="000000"/>
          <w:sz w:val="27"/>
          <w:szCs w:val="27"/>
        </w:rPr>
      </w:pPr>
      <w:r>
        <w:rPr>
          <w:color w:val="000000"/>
        </w:rPr>
        <w:br/>
      </w:r>
      <w:r>
        <w:rPr>
          <w:rFonts w:ascii="-webkit-standard" w:hAnsi="-webkit-standard"/>
          <w:color w:val="000000"/>
          <w:sz w:val="27"/>
          <w:szCs w:val="27"/>
        </w:rPr>
        <w:t xml:space="preserve">I am writing to express my enthusiasm for the Social Media Manager position at your company. </w:t>
      </w:r>
    </w:p>
    <w:p w14:paraId="06275ADE" w14:textId="2154366D" w:rsidR="0073102C" w:rsidRDefault="0073102C" w:rsidP="0073102C">
      <w:pPr>
        <w:pStyle w:val="NormalWeb"/>
        <w:rPr>
          <w:rFonts w:ascii="-webkit-standard" w:hAnsi="-webkit-standard"/>
          <w:color w:val="000000"/>
          <w:sz w:val="27"/>
          <w:szCs w:val="27"/>
        </w:rPr>
      </w:pPr>
      <w:r>
        <w:rPr>
          <w:rFonts w:ascii="-webkit-standard" w:hAnsi="-webkit-standard"/>
          <w:color w:val="000000"/>
          <w:sz w:val="27"/>
          <w:szCs w:val="27"/>
        </w:rPr>
        <w:t>I am particularly impressed by your company's commitment to innovation</w:t>
      </w:r>
      <w:r w:rsidR="00927256">
        <w:rPr>
          <w:rFonts w:ascii="-webkit-standard" w:hAnsi="-webkit-standard"/>
          <w:color w:val="000000"/>
          <w:sz w:val="27"/>
          <w:szCs w:val="27"/>
        </w:rPr>
        <w:t>,</w:t>
      </w:r>
      <w:r>
        <w:rPr>
          <w:rFonts w:ascii="-webkit-standard" w:hAnsi="-webkit-standard"/>
          <w:color w:val="000000"/>
          <w:sz w:val="27"/>
          <w:szCs w:val="27"/>
        </w:rPr>
        <w:t xml:space="preserve"> and I am eager to contribute my skills and creativity to further enhance your social media strategy and drive business success.</w:t>
      </w:r>
      <w:r>
        <w:rPr>
          <w:color w:val="000000"/>
        </w:rPr>
        <w:br/>
      </w:r>
    </w:p>
    <w:p w14:paraId="52252E5E" w14:textId="40582418" w:rsidR="0073102C" w:rsidRDefault="0073102C" w:rsidP="0073102C">
      <w:pPr>
        <w:pStyle w:val="NormalWeb"/>
        <w:rPr>
          <w:rFonts w:ascii="-webkit-standard" w:hAnsi="-webkit-standard"/>
          <w:color w:val="000000"/>
          <w:sz w:val="27"/>
          <w:szCs w:val="27"/>
        </w:rPr>
      </w:pPr>
      <w:r>
        <w:rPr>
          <w:rFonts w:ascii="-webkit-standard" w:hAnsi="-webkit-standard"/>
          <w:color w:val="000000"/>
          <w:sz w:val="27"/>
          <w:szCs w:val="27"/>
        </w:rPr>
        <w:t>***Key qualification***</w:t>
      </w:r>
    </w:p>
    <w:p w14:paraId="56F2150C" w14:textId="42596C35" w:rsidR="0073102C" w:rsidRDefault="0073102C" w:rsidP="0073102C">
      <w:pPr>
        <w:pStyle w:val="NormalWeb"/>
        <w:numPr>
          <w:ilvl w:val="0"/>
          <w:numId w:val="1"/>
        </w:numPr>
        <w:rPr>
          <w:rFonts w:ascii="-webkit-standard" w:hAnsi="-webkit-standard"/>
          <w:color w:val="000000"/>
          <w:sz w:val="27"/>
          <w:szCs w:val="27"/>
        </w:rPr>
      </w:pPr>
      <w:r>
        <w:rPr>
          <w:rFonts w:ascii="-webkit-standard" w:hAnsi="-webkit-standard"/>
          <w:color w:val="000000"/>
          <w:sz w:val="27"/>
          <w:szCs w:val="27"/>
        </w:rPr>
        <w:t>E</w:t>
      </w:r>
      <w:r>
        <w:rPr>
          <w:rFonts w:ascii="-webkit-standard" w:hAnsi="-webkit-standard"/>
          <w:color w:val="000000"/>
          <w:sz w:val="27"/>
          <w:szCs w:val="27"/>
        </w:rPr>
        <w:t>xtensive experience in developing and implementing successful social media strategies</w:t>
      </w:r>
      <w:r>
        <w:rPr>
          <w:rFonts w:ascii="-webkit-standard" w:hAnsi="-webkit-standard"/>
          <w:color w:val="000000"/>
          <w:sz w:val="27"/>
          <w:szCs w:val="27"/>
        </w:rPr>
        <w:t>.</w:t>
      </w:r>
    </w:p>
    <w:p w14:paraId="3725473D" w14:textId="662535D4" w:rsidR="0073102C" w:rsidRDefault="0073102C" w:rsidP="0073102C">
      <w:pPr>
        <w:pStyle w:val="NormalWeb"/>
        <w:numPr>
          <w:ilvl w:val="0"/>
          <w:numId w:val="1"/>
        </w:numPr>
        <w:rPr>
          <w:rFonts w:ascii="-webkit-standard" w:hAnsi="-webkit-standard"/>
          <w:color w:val="000000"/>
          <w:sz w:val="27"/>
          <w:szCs w:val="27"/>
        </w:rPr>
      </w:pPr>
      <w:r>
        <w:rPr>
          <w:rFonts w:ascii="-webkit-standard" w:hAnsi="-webkit-standard"/>
          <w:color w:val="000000"/>
          <w:sz w:val="27"/>
          <w:szCs w:val="27"/>
        </w:rPr>
        <w:t>C</w:t>
      </w:r>
      <w:r>
        <w:rPr>
          <w:rFonts w:ascii="-webkit-standard" w:hAnsi="-webkit-standard"/>
          <w:color w:val="000000"/>
          <w:sz w:val="27"/>
          <w:szCs w:val="27"/>
        </w:rPr>
        <w:t>reating compelling content, analyzing social media metrics,</w:t>
      </w:r>
      <w:r>
        <w:rPr>
          <w:rFonts w:ascii="-webkit-standard" w:hAnsi="-webkit-standard"/>
          <w:color w:val="000000"/>
          <w:sz w:val="27"/>
          <w:szCs w:val="27"/>
        </w:rPr>
        <w:t xml:space="preserve"> and </w:t>
      </w:r>
      <w:r>
        <w:rPr>
          <w:rFonts w:ascii="-webkit-standard" w:hAnsi="-webkit-standard"/>
          <w:color w:val="000000"/>
          <w:sz w:val="27"/>
          <w:szCs w:val="27"/>
        </w:rPr>
        <w:t>increasing follower growth</w:t>
      </w:r>
      <w:r>
        <w:rPr>
          <w:rFonts w:ascii="-webkit-standard" w:hAnsi="-webkit-standard"/>
          <w:color w:val="000000"/>
          <w:sz w:val="27"/>
          <w:szCs w:val="27"/>
        </w:rPr>
        <w:t>.</w:t>
      </w:r>
    </w:p>
    <w:p w14:paraId="74551CE2" w14:textId="3C8EF8E2" w:rsidR="0073102C" w:rsidRDefault="0073102C" w:rsidP="0073102C">
      <w:pPr>
        <w:pStyle w:val="NormalWeb"/>
        <w:numPr>
          <w:ilvl w:val="0"/>
          <w:numId w:val="1"/>
        </w:numPr>
        <w:rPr>
          <w:rFonts w:ascii="-webkit-standard" w:hAnsi="-webkit-standard"/>
          <w:color w:val="000000"/>
          <w:sz w:val="27"/>
          <w:szCs w:val="27"/>
        </w:rPr>
      </w:pPr>
      <w:r>
        <w:rPr>
          <w:rFonts w:ascii="-webkit-standard" w:hAnsi="-webkit-standard"/>
          <w:color w:val="000000"/>
          <w:sz w:val="27"/>
          <w:szCs w:val="27"/>
        </w:rPr>
        <w:t>I</w:t>
      </w:r>
      <w:r>
        <w:rPr>
          <w:rFonts w:ascii="-webkit-standard" w:hAnsi="-webkit-standard"/>
          <w:color w:val="000000"/>
          <w:sz w:val="27"/>
          <w:szCs w:val="27"/>
        </w:rPr>
        <w:t>mproving engagement rates and developing innovative campaigns</w:t>
      </w:r>
    </w:p>
    <w:p w14:paraId="01FCCF88" w14:textId="36B613A2" w:rsidR="0073102C" w:rsidRDefault="0073102C" w:rsidP="0073102C">
      <w:pPr>
        <w:pStyle w:val="NormalWeb"/>
        <w:numPr>
          <w:ilvl w:val="0"/>
          <w:numId w:val="1"/>
        </w:numPr>
        <w:rPr>
          <w:rFonts w:ascii="-webkit-standard" w:hAnsi="-webkit-standard"/>
          <w:color w:val="000000"/>
          <w:sz w:val="27"/>
          <w:szCs w:val="27"/>
        </w:rPr>
      </w:pPr>
      <w:r>
        <w:rPr>
          <w:rFonts w:ascii="-webkit-standard" w:hAnsi="-webkit-standard"/>
          <w:color w:val="000000"/>
          <w:sz w:val="27"/>
          <w:szCs w:val="27"/>
        </w:rPr>
        <w:t>S</w:t>
      </w:r>
      <w:r>
        <w:rPr>
          <w:rFonts w:ascii="-webkit-standard" w:hAnsi="-webkit-standard"/>
          <w:color w:val="000000"/>
          <w:sz w:val="27"/>
          <w:szCs w:val="27"/>
        </w:rPr>
        <w:t>ensitive to trending practices in social media marketing</w:t>
      </w:r>
      <w:r>
        <w:rPr>
          <w:rFonts w:ascii="-webkit-standard" w:hAnsi="-webkit-standard"/>
          <w:color w:val="000000"/>
          <w:sz w:val="27"/>
          <w:szCs w:val="27"/>
        </w:rPr>
        <w:t>, effective in communication and collaboration, and highly passionate.</w:t>
      </w:r>
    </w:p>
    <w:p w14:paraId="312C001D" w14:textId="67107D00" w:rsidR="00927256" w:rsidRDefault="0073102C" w:rsidP="0073102C">
      <w:pPr>
        <w:pStyle w:val="NormalWeb"/>
        <w:rPr>
          <w:rFonts w:ascii="-webkit-standard" w:hAnsi="-webkit-standard"/>
          <w:color w:val="000000"/>
          <w:sz w:val="27"/>
          <w:szCs w:val="27"/>
        </w:rPr>
      </w:pPr>
      <w:r>
        <w:rPr>
          <w:rFonts w:ascii="-webkit-standard" w:hAnsi="-webkit-standard"/>
          <w:color w:val="000000"/>
          <w:sz w:val="27"/>
          <w:szCs w:val="27"/>
        </w:rPr>
        <w:t xml:space="preserve">I look forward to further discussions on </w:t>
      </w:r>
      <w:r w:rsidR="00927256">
        <w:rPr>
          <w:rFonts w:ascii="-webkit-standard" w:hAnsi="-webkit-standard"/>
          <w:color w:val="000000"/>
          <w:sz w:val="27"/>
          <w:szCs w:val="27"/>
        </w:rPr>
        <w:t xml:space="preserve">my experiences and dedication soon. </w:t>
      </w:r>
    </w:p>
    <w:p w14:paraId="3F67A470" w14:textId="177B5400" w:rsidR="0073102C" w:rsidRDefault="00927256" w:rsidP="0073102C">
      <w:pPr>
        <w:pStyle w:val="NormalWeb"/>
        <w:rPr>
          <w:rFonts w:ascii="-webkit-standard" w:hAnsi="-webkit-standard"/>
          <w:color w:val="000000"/>
          <w:sz w:val="27"/>
          <w:szCs w:val="27"/>
        </w:rPr>
      </w:pPr>
      <w:r>
        <w:rPr>
          <w:rFonts w:ascii="-webkit-standard" w:hAnsi="-webkit-standard"/>
          <w:color w:val="000000"/>
          <w:sz w:val="27"/>
          <w:szCs w:val="27"/>
        </w:rPr>
        <w:t>Thanks for considering my application.</w:t>
      </w:r>
      <w:r w:rsidR="0073102C">
        <w:rPr>
          <w:rFonts w:ascii="-webkit-standard" w:hAnsi="-webkit-standard"/>
          <w:color w:val="000000"/>
          <w:sz w:val="27"/>
          <w:szCs w:val="27"/>
        </w:rPr>
        <w:t xml:space="preserve"> </w:t>
      </w:r>
    </w:p>
    <w:p w14:paraId="257AFDA0" w14:textId="021C084B" w:rsidR="00BD7DCB" w:rsidRPr="00FF1AE6" w:rsidRDefault="0073102C" w:rsidP="0073102C">
      <w:pPr>
        <w:pStyle w:val="NormalWeb"/>
        <w:rPr>
          <w:b/>
          <w:bCs/>
        </w:rPr>
      </w:pPr>
      <w:r>
        <w:rPr>
          <w:rFonts w:ascii="-webkit-standard" w:hAnsi="-webkit-standard"/>
          <w:color w:val="000000"/>
          <w:sz w:val="27"/>
          <w:szCs w:val="27"/>
        </w:rPr>
        <w:t>Sincerely</w:t>
      </w:r>
    </w:p>
    <w:sectPr w:rsidR="00BD7DCB" w:rsidRPr="00FF1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C244C"/>
    <w:multiLevelType w:val="hybridMultilevel"/>
    <w:tmpl w:val="190E6C38"/>
    <w:lvl w:ilvl="0" w:tplc="CD469FC0">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57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3E"/>
    <w:rsid w:val="0000348D"/>
    <w:rsid w:val="00016DB5"/>
    <w:rsid w:val="00033E33"/>
    <w:rsid w:val="00036A1B"/>
    <w:rsid w:val="00043DF8"/>
    <w:rsid w:val="00051DF8"/>
    <w:rsid w:val="00053338"/>
    <w:rsid w:val="00086914"/>
    <w:rsid w:val="000A4DA8"/>
    <w:rsid w:val="000B00A4"/>
    <w:rsid w:val="000B04F3"/>
    <w:rsid w:val="000B1950"/>
    <w:rsid w:val="000C7E04"/>
    <w:rsid w:val="000D615E"/>
    <w:rsid w:val="00101507"/>
    <w:rsid w:val="001310E1"/>
    <w:rsid w:val="00133F2D"/>
    <w:rsid w:val="00150554"/>
    <w:rsid w:val="00164B68"/>
    <w:rsid w:val="00166971"/>
    <w:rsid w:val="001704ED"/>
    <w:rsid w:val="001770A2"/>
    <w:rsid w:val="001802D0"/>
    <w:rsid w:val="001837E7"/>
    <w:rsid w:val="00183A05"/>
    <w:rsid w:val="0018493F"/>
    <w:rsid w:val="001933DC"/>
    <w:rsid w:val="0019534A"/>
    <w:rsid w:val="001A1E2A"/>
    <w:rsid w:val="001A2695"/>
    <w:rsid w:val="001B4B3C"/>
    <w:rsid w:val="001B5B35"/>
    <w:rsid w:val="001B6540"/>
    <w:rsid w:val="001C4313"/>
    <w:rsid w:val="001D1EA4"/>
    <w:rsid w:val="001D676A"/>
    <w:rsid w:val="001E40C3"/>
    <w:rsid w:val="00202878"/>
    <w:rsid w:val="00204695"/>
    <w:rsid w:val="002119CB"/>
    <w:rsid w:val="00223354"/>
    <w:rsid w:val="00224E96"/>
    <w:rsid w:val="00226C90"/>
    <w:rsid w:val="00251A8C"/>
    <w:rsid w:val="0025789D"/>
    <w:rsid w:val="002669AC"/>
    <w:rsid w:val="0026772D"/>
    <w:rsid w:val="002779B2"/>
    <w:rsid w:val="00284FD9"/>
    <w:rsid w:val="00294A44"/>
    <w:rsid w:val="0029772B"/>
    <w:rsid w:val="00297BDC"/>
    <w:rsid w:val="002A7441"/>
    <w:rsid w:val="002B1A2A"/>
    <w:rsid w:val="002B7AFC"/>
    <w:rsid w:val="002C2F10"/>
    <w:rsid w:val="002C7E46"/>
    <w:rsid w:val="002D5F17"/>
    <w:rsid w:val="002E1E3B"/>
    <w:rsid w:val="002E51C4"/>
    <w:rsid w:val="002E7043"/>
    <w:rsid w:val="002E7635"/>
    <w:rsid w:val="002F468A"/>
    <w:rsid w:val="002F7B50"/>
    <w:rsid w:val="00323B07"/>
    <w:rsid w:val="003405ED"/>
    <w:rsid w:val="00344B91"/>
    <w:rsid w:val="00352D3E"/>
    <w:rsid w:val="00357881"/>
    <w:rsid w:val="003661F9"/>
    <w:rsid w:val="00370BA2"/>
    <w:rsid w:val="003B2584"/>
    <w:rsid w:val="003B28E4"/>
    <w:rsid w:val="003F072D"/>
    <w:rsid w:val="003F58BD"/>
    <w:rsid w:val="00404919"/>
    <w:rsid w:val="004100CC"/>
    <w:rsid w:val="00414C2C"/>
    <w:rsid w:val="00417E08"/>
    <w:rsid w:val="004273DB"/>
    <w:rsid w:val="0043152A"/>
    <w:rsid w:val="00447BFD"/>
    <w:rsid w:val="00456E04"/>
    <w:rsid w:val="00457472"/>
    <w:rsid w:val="004660A2"/>
    <w:rsid w:val="00472A5A"/>
    <w:rsid w:val="00483145"/>
    <w:rsid w:val="00485AC6"/>
    <w:rsid w:val="00487CBB"/>
    <w:rsid w:val="004919B8"/>
    <w:rsid w:val="00497CD7"/>
    <w:rsid w:val="004A0D42"/>
    <w:rsid w:val="004A1A58"/>
    <w:rsid w:val="004A2AE5"/>
    <w:rsid w:val="004B0604"/>
    <w:rsid w:val="004B380B"/>
    <w:rsid w:val="004C1240"/>
    <w:rsid w:val="004E7313"/>
    <w:rsid w:val="004F7ABA"/>
    <w:rsid w:val="005201A0"/>
    <w:rsid w:val="005236F7"/>
    <w:rsid w:val="00526C94"/>
    <w:rsid w:val="005563A8"/>
    <w:rsid w:val="00561FC1"/>
    <w:rsid w:val="0056659F"/>
    <w:rsid w:val="0057349C"/>
    <w:rsid w:val="00576668"/>
    <w:rsid w:val="00583F81"/>
    <w:rsid w:val="00584D93"/>
    <w:rsid w:val="005877FA"/>
    <w:rsid w:val="005B060C"/>
    <w:rsid w:val="005C1A8C"/>
    <w:rsid w:val="005C2B65"/>
    <w:rsid w:val="005C35EB"/>
    <w:rsid w:val="005D639F"/>
    <w:rsid w:val="005D7B1D"/>
    <w:rsid w:val="005F1500"/>
    <w:rsid w:val="005F29F2"/>
    <w:rsid w:val="005F3AD1"/>
    <w:rsid w:val="005F5982"/>
    <w:rsid w:val="00605A6D"/>
    <w:rsid w:val="006120D3"/>
    <w:rsid w:val="006126ED"/>
    <w:rsid w:val="00613893"/>
    <w:rsid w:val="0063382E"/>
    <w:rsid w:val="006774B4"/>
    <w:rsid w:val="0067791C"/>
    <w:rsid w:val="006A118C"/>
    <w:rsid w:val="006B1912"/>
    <w:rsid w:val="006C316D"/>
    <w:rsid w:val="006D5B57"/>
    <w:rsid w:val="006E0D27"/>
    <w:rsid w:val="00711B1F"/>
    <w:rsid w:val="007128CA"/>
    <w:rsid w:val="00716F1D"/>
    <w:rsid w:val="00724229"/>
    <w:rsid w:val="007249BC"/>
    <w:rsid w:val="0073102C"/>
    <w:rsid w:val="00740225"/>
    <w:rsid w:val="00746134"/>
    <w:rsid w:val="00772FE0"/>
    <w:rsid w:val="00774D26"/>
    <w:rsid w:val="007814CF"/>
    <w:rsid w:val="0078732E"/>
    <w:rsid w:val="007A3276"/>
    <w:rsid w:val="007A4094"/>
    <w:rsid w:val="007D30F6"/>
    <w:rsid w:val="007D4D5A"/>
    <w:rsid w:val="007D5B05"/>
    <w:rsid w:val="007F0C18"/>
    <w:rsid w:val="008012DB"/>
    <w:rsid w:val="00832F73"/>
    <w:rsid w:val="00834F4F"/>
    <w:rsid w:val="00845DE0"/>
    <w:rsid w:val="00847DD2"/>
    <w:rsid w:val="008506C5"/>
    <w:rsid w:val="00852EE4"/>
    <w:rsid w:val="00867CD8"/>
    <w:rsid w:val="00891595"/>
    <w:rsid w:val="008B2E0B"/>
    <w:rsid w:val="008C3CE0"/>
    <w:rsid w:val="008D74DD"/>
    <w:rsid w:val="008E3588"/>
    <w:rsid w:val="009258F9"/>
    <w:rsid w:val="00927256"/>
    <w:rsid w:val="0096080F"/>
    <w:rsid w:val="0096734F"/>
    <w:rsid w:val="00971BC4"/>
    <w:rsid w:val="009815AF"/>
    <w:rsid w:val="00985035"/>
    <w:rsid w:val="0099178F"/>
    <w:rsid w:val="009A29C1"/>
    <w:rsid w:val="009F6F68"/>
    <w:rsid w:val="009F7306"/>
    <w:rsid w:val="009F742C"/>
    <w:rsid w:val="009F7939"/>
    <w:rsid w:val="00A044E4"/>
    <w:rsid w:val="00A1214D"/>
    <w:rsid w:val="00A20FE9"/>
    <w:rsid w:val="00A2129B"/>
    <w:rsid w:val="00A317E1"/>
    <w:rsid w:val="00A407F8"/>
    <w:rsid w:val="00A43C01"/>
    <w:rsid w:val="00A451CA"/>
    <w:rsid w:val="00A51B40"/>
    <w:rsid w:val="00A56AFC"/>
    <w:rsid w:val="00A64024"/>
    <w:rsid w:val="00A727E5"/>
    <w:rsid w:val="00A7716C"/>
    <w:rsid w:val="00A85542"/>
    <w:rsid w:val="00A934B4"/>
    <w:rsid w:val="00A96238"/>
    <w:rsid w:val="00A9719D"/>
    <w:rsid w:val="00AB213A"/>
    <w:rsid w:val="00AB4E7C"/>
    <w:rsid w:val="00AC3E9A"/>
    <w:rsid w:val="00AC7573"/>
    <w:rsid w:val="00AF5675"/>
    <w:rsid w:val="00B00BCE"/>
    <w:rsid w:val="00B03164"/>
    <w:rsid w:val="00B04054"/>
    <w:rsid w:val="00B07503"/>
    <w:rsid w:val="00B274FF"/>
    <w:rsid w:val="00B3216C"/>
    <w:rsid w:val="00B4673A"/>
    <w:rsid w:val="00B5290F"/>
    <w:rsid w:val="00B54A58"/>
    <w:rsid w:val="00B6374A"/>
    <w:rsid w:val="00B74D83"/>
    <w:rsid w:val="00B76BA1"/>
    <w:rsid w:val="00B95E61"/>
    <w:rsid w:val="00BA7AA1"/>
    <w:rsid w:val="00BC10C3"/>
    <w:rsid w:val="00BC3CDE"/>
    <w:rsid w:val="00BC3F30"/>
    <w:rsid w:val="00BD0CDC"/>
    <w:rsid w:val="00BD7DCB"/>
    <w:rsid w:val="00BE1E3F"/>
    <w:rsid w:val="00BE45A2"/>
    <w:rsid w:val="00C01376"/>
    <w:rsid w:val="00C02637"/>
    <w:rsid w:val="00C12867"/>
    <w:rsid w:val="00C40DFD"/>
    <w:rsid w:val="00C43DC2"/>
    <w:rsid w:val="00C609D5"/>
    <w:rsid w:val="00C72BEE"/>
    <w:rsid w:val="00C76D30"/>
    <w:rsid w:val="00C84C9B"/>
    <w:rsid w:val="00C866B0"/>
    <w:rsid w:val="00C86778"/>
    <w:rsid w:val="00C95805"/>
    <w:rsid w:val="00C9605C"/>
    <w:rsid w:val="00CA62C1"/>
    <w:rsid w:val="00CA77B1"/>
    <w:rsid w:val="00CC0842"/>
    <w:rsid w:val="00CC209C"/>
    <w:rsid w:val="00CC3AA4"/>
    <w:rsid w:val="00CD673E"/>
    <w:rsid w:val="00CE2F38"/>
    <w:rsid w:val="00CE5203"/>
    <w:rsid w:val="00CF1A6B"/>
    <w:rsid w:val="00D1102A"/>
    <w:rsid w:val="00D12F03"/>
    <w:rsid w:val="00D14384"/>
    <w:rsid w:val="00D14B8E"/>
    <w:rsid w:val="00D21943"/>
    <w:rsid w:val="00D227ED"/>
    <w:rsid w:val="00D25BDC"/>
    <w:rsid w:val="00D31150"/>
    <w:rsid w:val="00D41603"/>
    <w:rsid w:val="00D445A2"/>
    <w:rsid w:val="00D447F7"/>
    <w:rsid w:val="00D470F0"/>
    <w:rsid w:val="00D60464"/>
    <w:rsid w:val="00D8159E"/>
    <w:rsid w:val="00DA0A0A"/>
    <w:rsid w:val="00DA2385"/>
    <w:rsid w:val="00DC0EB8"/>
    <w:rsid w:val="00DC153F"/>
    <w:rsid w:val="00DD7A60"/>
    <w:rsid w:val="00DE36D8"/>
    <w:rsid w:val="00E02F86"/>
    <w:rsid w:val="00E05DD0"/>
    <w:rsid w:val="00E118DD"/>
    <w:rsid w:val="00E134B1"/>
    <w:rsid w:val="00E20BD1"/>
    <w:rsid w:val="00E21C01"/>
    <w:rsid w:val="00E40CFD"/>
    <w:rsid w:val="00E54C8B"/>
    <w:rsid w:val="00E6210E"/>
    <w:rsid w:val="00E94098"/>
    <w:rsid w:val="00EA6D16"/>
    <w:rsid w:val="00EB33EC"/>
    <w:rsid w:val="00EB60BE"/>
    <w:rsid w:val="00ED1630"/>
    <w:rsid w:val="00EE2E21"/>
    <w:rsid w:val="00EE6EA0"/>
    <w:rsid w:val="00EF02DB"/>
    <w:rsid w:val="00F10196"/>
    <w:rsid w:val="00F14D8C"/>
    <w:rsid w:val="00F17B1E"/>
    <w:rsid w:val="00F21A49"/>
    <w:rsid w:val="00F23DD3"/>
    <w:rsid w:val="00F36EF3"/>
    <w:rsid w:val="00F41727"/>
    <w:rsid w:val="00F56C4F"/>
    <w:rsid w:val="00F579F4"/>
    <w:rsid w:val="00F57D19"/>
    <w:rsid w:val="00F60B3D"/>
    <w:rsid w:val="00F81369"/>
    <w:rsid w:val="00F92675"/>
    <w:rsid w:val="00F95E6D"/>
    <w:rsid w:val="00F96BE1"/>
    <w:rsid w:val="00FA3528"/>
    <w:rsid w:val="00FB3DC8"/>
    <w:rsid w:val="00FB4FE9"/>
    <w:rsid w:val="00FC587D"/>
    <w:rsid w:val="00FE185C"/>
    <w:rsid w:val="00FF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A1E2F"/>
  <w15:chartTrackingRefBased/>
  <w15:docId w15:val="{8528A474-C7E2-7B4F-83BF-8543DC88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7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7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7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7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73E"/>
    <w:rPr>
      <w:rFonts w:eastAsiaTheme="majorEastAsia" w:cstheme="majorBidi"/>
      <w:color w:val="272727" w:themeColor="text1" w:themeTint="D8"/>
    </w:rPr>
  </w:style>
  <w:style w:type="paragraph" w:styleId="Title">
    <w:name w:val="Title"/>
    <w:basedOn w:val="Normal"/>
    <w:next w:val="Normal"/>
    <w:link w:val="TitleChar"/>
    <w:uiPriority w:val="10"/>
    <w:qFormat/>
    <w:rsid w:val="00CD67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7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7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673E"/>
    <w:rPr>
      <w:i/>
      <w:iCs/>
      <w:color w:val="404040" w:themeColor="text1" w:themeTint="BF"/>
    </w:rPr>
  </w:style>
  <w:style w:type="paragraph" w:styleId="ListParagraph">
    <w:name w:val="List Paragraph"/>
    <w:basedOn w:val="Normal"/>
    <w:uiPriority w:val="34"/>
    <w:qFormat/>
    <w:rsid w:val="00CD673E"/>
    <w:pPr>
      <w:ind w:left="720"/>
      <w:contextualSpacing/>
    </w:pPr>
  </w:style>
  <w:style w:type="character" w:styleId="IntenseEmphasis">
    <w:name w:val="Intense Emphasis"/>
    <w:basedOn w:val="DefaultParagraphFont"/>
    <w:uiPriority w:val="21"/>
    <w:qFormat/>
    <w:rsid w:val="00CD673E"/>
    <w:rPr>
      <w:i/>
      <w:iCs/>
      <w:color w:val="0F4761" w:themeColor="accent1" w:themeShade="BF"/>
    </w:rPr>
  </w:style>
  <w:style w:type="paragraph" w:styleId="IntenseQuote">
    <w:name w:val="Intense Quote"/>
    <w:basedOn w:val="Normal"/>
    <w:next w:val="Normal"/>
    <w:link w:val="IntenseQuoteChar"/>
    <w:uiPriority w:val="30"/>
    <w:qFormat/>
    <w:rsid w:val="00CD6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73E"/>
    <w:rPr>
      <w:i/>
      <w:iCs/>
      <w:color w:val="0F4761" w:themeColor="accent1" w:themeShade="BF"/>
    </w:rPr>
  </w:style>
  <w:style w:type="character" w:styleId="IntenseReference">
    <w:name w:val="Intense Reference"/>
    <w:basedOn w:val="DefaultParagraphFont"/>
    <w:uiPriority w:val="32"/>
    <w:qFormat/>
    <w:rsid w:val="00CD673E"/>
    <w:rPr>
      <w:b/>
      <w:bCs/>
      <w:smallCaps/>
      <w:color w:val="0F4761" w:themeColor="accent1" w:themeShade="BF"/>
      <w:spacing w:val="5"/>
    </w:rPr>
  </w:style>
  <w:style w:type="character" w:customStyle="1" w:styleId="apple-converted-space">
    <w:name w:val="apple-converted-space"/>
    <w:basedOn w:val="DefaultParagraphFont"/>
    <w:rsid w:val="00CD673E"/>
  </w:style>
  <w:style w:type="character" w:styleId="Hyperlink">
    <w:name w:val="Hyperlink"/>
    <w:basedOn w:val="DefaultParagraphFont"/>
    <w:uiPriority w:val="99"/>
    <w:unhideWhenUsed/>
    <w:rsid w:val="00CD673E"/>
    <w:rPr>
      <w:color w:val="467886" w:themeColor="hyperlink"/>
      <w:u w:val="single"/>
    </w:rPr>
  </w:style>
  <w:style w:type="character" w:styleId="UnresolvedMention">
    <w:name w:val="Unresolved Mention"/>
    <w:basedOn w:val="DefaultParagraphFont"/>
    <w:uiPriority w:val="99"/>
    <w:semiHidden/>
    <w:unhideWhenUsed/>
    <w:rsid w:val="00CD673E"/>
    <w:rPr>
      <w:color w:val="605E5C"/>
      <w:shd w:val="clear" w:color="auto" w:fill="E1DFDD"/>
    </w:rPr>
  </w:style>
  <w:style w:type="paragraph" w:styleId="NormalWeb">
    <w:name w:val="Normal (Web)"/>
    <w:basedOn w:val="Normal"/>
    <w:uiPriority w:val="99"/>
    <w:unhideWhenUsed/>
    <w:rsid w:val="00FF1AE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50557">
      <w:bodyDiv w:val="1"/>
      <w:marLeft w:val="0"/>
      <w:marRight w:val="0"/>
      <w:marTop w:val="0"/>
      <w:marBottom w:val="0"/>
      <w:divBdr>
        <w:top w:val="none" w:sz="0" w:space="0" w:color="auto"/>
        <w:left w:val="none" w:sz="0" w:space="0" w:color="auto"/>
        <w:bottom w:val="none" w:sz="0" w:space="0" w:color="auto"/>
        <w:right w:val="none" w:sz="0" w:space="0" w:color="auto"/>
      </w:divBdr>
      <w:divsChild>
        <w:div w:id="483551707">
          <w:marLeft w:val="0"/>
          <w:marRight w:val="0"/>
          <w:marTop w:val="0"/>
          <w:marBottom w:val="0"/>
          <w:divBdr>
            <w:top w:val="none" w:sz="0" w:space="0" w:color="auto"/>
            <w:left w:val="none" w:sz="0" w:space="0" w:color="auto"/>
            <w:bottom w:val="none" w:sz="0" w:space="0" w:color="auto"/>
            <w:right w:val="none" w:sz="0" w:space="0" w:color="auto"/>
          </w:divBdr>
          <w:divsChild>
            <w:div w:id="1755667256">
              <w:marLeft w:val="0"/>
              <w:marRight w:val="0"/>
              <w:marTop w:val="0"/>
              <w:marBottom w:val="0"/>
              <w:divBdr>
                <w:top w:val="none" w:sz="0" w:space="0" w:color="auto"/>
                <w:left w:val="none" w:sz="0" w:space="0" w:color="auto"/>
                <w:bottom w:val="none" w:sz="0" w:space="0" w:color="auto"/>
                <w:right w:val="none" w:sz="0" w:space="0" w:color="auto"/>
              </w:divBdr>
              <w:divsChild>
                <w:div w:id="95490916">
                  <w:marLeft w:val="0"/>
                  <w:marRight w:val="0"/>
                  <w:marTop w:val="0"/>
                  <w:marBottom w:val="0"/>
                  <w:divBdr>
                    <w:top w:val="none" w:sz="0" w:space="0" w:color="auto"/>
                    <w:left w:val="none" w:sz="0" w:space="0" w:color="auto"/>
                    <w:bottom w:val="none" w:sz="0" w:space="0" w:color="auto"/>
                    <w:right w:val="none" w:sz="0" w:space="0" w:color="auto"/>
                  </w:divBdr>
                  <w:divsChild>
                    <w:div w:id="1525442134">
                      <w:marLeft w:val="0"/>
                      <w:marRight w:val="0"/>
                      <w:marTop w:val="0"/>
                      <w:marBottom w:val="0"/>
                      <w:divBdr>
                        <w:top w:val="none" w:sz="0" w:space="0" w:color="auto"/>
                        <w:left w:val="none" w:sz="0" w:space="0" w:color="auto"/>
                        <w:bottom w:val="none" w:sz="0" w:space="0" w:color="auto"/>
                        <w:right w:val="none" w:sz="0" w:space="0" w:color="auto"/>
                      </w:divBdr>
                      <w:divsChild>
                        <w:div w:id="123696445">
                          <w:marLeft w:val="0"/>
                          <w:marRight w:val="0"/>
                          <w:marTop w:val="0"/>
                          <w:marBottom w:val="0"/>
                          <w:divBdr>
                            <w:top w:val="none" w:sz="0" w:space="0" w:color="auto"/>
                            <w:left w:val="none" w:sz="0" w:space="0" w:color="auto"/>
                            <w:bottom w:val="none" w:sz="0" w:space="0" w:color="auto"/>
                            <w:right w:val="none" w:sz="0" w:space="0" w:color="auto"/>
                          </w:divBdr>
                          <w:divsChild>
                            <w:div w:id="1225410819">
                              <w:marLeft w:val="0"/>
                              <w:marRight w:val="0"/>
                              <w:marTop w:val="0"/>
                              <w:marBottom w:val="0"/>
                              <w:divBdr>
                                <w:top w:val="none" w:sz="0" w:space="0" w:color="auto"/>
                                <w:left w:val="none" w:sz="0" w:space="0" w:color="auto"/>
                                <w:bottom w:val="none" w:sz="0" w:space="0" w:color="auto"/>
                                <w:right w:val="none" w:sz="0" w:space="0" w:color="auto"/>
                              </w:divBdr>
                              <w:divsChild>
                                <w:div w:id="14657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520135">
      <w:bodyDiv w:val="1"/>
      <w:marLeft w:val="0"/>
      <w:marRight w:val="0"/>
      <w:marTop w:val="0"/>
      <w:marBottom w:val="0"/>
      <w:divBdr>
        <w:top w:val="none" w:sz="0" w:space="0" w:color="auto"/>
        <w:left w:val="none" w:sz="0" w:space="0" w:color="auto"/>
        <w:bottom w:val="none" w:sz="0" w:space="0" w:color="auto"/>
        <w:right w:val="none" w:sz="0" w:space="0" w:color="auto"/>
      </w:divBdr>
    </w:div>
    <w:div w:id="9999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len123@gmail.com" TargetMode="External"/><Relationship Id="rId5" Type="http://schemas.openxmlformats.org/officeDocument/2006/relationships/hyperlink" Target="mailto:jalen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87</TotalTime>
  <Pages>14</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Lira</dc:creator>
  <cp:keywords/>
  <dc:description/>
  <cp:lastModifiedBy>Benjamin Lira</cp:lastModifiedBy>
  <cp:revision>2</cp:revision>
  <dcterms:created xsi:type="dcterms:W3CDTF">2024-07-02T17:39:00Z</dcterms:created>
  <dcterms:modified xsi:type="dcterms:W3CDTF">2024-07-03T18:53:00Z</dcterms:modified>
</cp:coreProperties>
</file>